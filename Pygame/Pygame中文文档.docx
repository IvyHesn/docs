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A1B" w:rsidRDefault="004559A9" w:rsidP="00AE1F8E">
      <w:pPr>
        <w:pStyle w:val="HY-1"/>
        <w:outlineLvl w:val="0"/>
      </w:pPr>
      <w:r>
        <w:rPr>
          <w:rFonts w:hint="eastAsia"/>
        </w:rPr>
        <w:t>Pygame</w:t>
      </w:r>
      <w:r w:rsidR="00AE1F8E">
        <w:rPr>
          <w:rFonts w:hint="eastAsia"/>
        </w:rPr>
        <w:t>中文文档</w:t>
      </w:r>
    </w:p>
    <w:p w:rsidR="00762AE2" w:rsidRDefault="00533685" w:rsidP="00583F8C">
      <w:pPr>
        <w:pStyle w:val="HY-3"/>
      </w:pPr>
      <w:r>
        <w:rPr>
          <w:rFonts w:hint="eastAsia"/>
        </w:rPr>
        <w:t>安装</w:t>
      </w:r>
    </w:p>
    <w:p w:rsidR="00533685" w:rsidRDefault="00533685" w:rsidP="000B7AF4">
      <w:pPr>
        <w:pStyle w:val="HY-4-1"/>
        <w:ind w:firstLine="480"/>
      </w:pPr>
    </w:p>
    <w:p w:rsidR="00533685" w:rsidRDefault="00533685" w:rsidP="00583F8C">
      <w:pPr>
        <w:pStyle w:val="HY-3"/>
      </w:pPr>
      <w:r>
        <w:rPr>
          <w:rFonts w:hint="eastAsia"/>
        </w:rPr>
        <w:t>API</w:t>
      </w:r>
    </w:p>
    <w:p w:rsidR="00583F8C" w:rsidRDefault="00863BAB" w:rsidP="00583F8C">
      <w:pPr>
        <w:pStyle w:val="HY-4"/>
      </w:pPr>
      <w:r>
        <w:rPr>
          <w:rFonts w:hint="eastAsia"/>
        </w:rPr>
        <w:t>p</w:t>
      </w:r>
      <w:r w:rsidR="00583F8C">
        <w:rPr>
          <w:rFonts w:hint="eastAsia"/>
        </w:rPr>
        <w:t>ygame.mouse</w:t>
      </w:r>
    </w:p>
    <w:p w:rsidR="00F6280C" w:rsidRDefault="00F6280C" w:rsidP="00F6280C">
      <w:pPr>
        <w:pStyle w:val="HY-4-"/>
      </w:pPr>
      <w:r w:rsidRPr="00F6280C">
        <w:t>pygame.mouse.get_pressed</w:t>
      </w:r>
      <w:r w:rsidR="00194F95">
        <w:rPr>
          <w:rFonts w:hint="eastAsia"/>
        </w:rPr>
        <w:t>()</w:t>
      </w:r>
    </w:p>
    <w:p w:rsidR="00533685" w:rsidRDefault="00596072" w:rsidP="000B7AF4">
      <w:pPr>
        <w:pStyle w:val="HY-4-1"/>
        <w:ind w:firstLine="480"/>
      </w:pPr>
      <w:r>
        <w:rPr>
          <w:rFonts w:hint="eastAsia"/>
        </w:rPr>
        <w:t>获得鼠标按钮的状态</w:t>
      </w:r>
    </w:p>
    <w:p w:rsidR="00863BAB" w:rsidRDefault="00863BAB" w:rsidP="000B7AF4">
      <w:pPr>
        <w:pStyle w:val="HY-4-1"/>
        <w:ind w:firstLine="480"/>
      </w:pPr>
      <w:r>
        <w:rPr>
          <w:rFonts w:hint="eastAsia"/>
        </w:rPr>
        <w:t>get_press</w:t>
      </w:r>
      <w:r w:rsidR="00E6093A">
        <w:rPr>
          <w:rFonts w:hint="eastAsia"/>
        </w:rPr>
        <w:t>()-&gt;</w:t>
      </w:r>
      <w:r w:rsidR="00E6093A" w:rsidRPr="00E6093A">
        <w:t>(button1, button2, button3)</w:t>
      </w:r>
    </w:p>
    <w:p w:rsidR="00863BAB" w:rsidRDefault="00863BAB" w:rsidP="000B7AF4">
      <w:pPr>
        <w:pStyle w:val="HY-4-1"/>
        <w:ind w:firstLine="480"/>
      </w:pPr>
      <w:r>
        <w:rPr>
          <w:rFonts w:hint="eastAsia"/>
        </w:rPr>
        <w:t>返回</w:t>
      </w:r>
      <w:r w:rsidR="009F1F94">
        <w:rPr>
          <w:rFonts w:hint="eastAsia"/>
        </w:rPr>
        <w:t>一个序列代表鼠标按钮的状态（布尔值）</w:t>
      </w:r>
    </w:p>
    <w:p w:rsidR="009F1F94" w:rsidRPr="009F1F94" w:rsidRDefault="009F1F94" w:rsidP="000B7AF4">
      <w:pPr>
        <w:pStyle w:val="HY-4-1"/>
        <w:ind w:firstLine="480"/>
      </w:pPr>
      <w:r>
        <w:rPr>
          <w:rFonts w:hint="eastAsia"/>
        </w:rPr>
        <w:t>True：该鼠标正在被调用</w:t>
      </w:r>
    </w:p>
    <w:p w:rsidR="00F507A2" w:rsidRPr="00F507A2" w:rsidRDefault="00F507A2" w:rsidP="000B7AF4">
      <w:pPr>
        <w:pStyle w:val="HY-4-1"/>
        <w:ind w:firstLine="480"/>
      </w:pPr>
    </w:p>
    <w:p w:rsidR="00F507A2" w:rsidRDefault="00F507A2" w:rsidP="00F507A2">
      <w:pPr>
        <w:pStyle w:val="HY-4-"/>
      </w:pPr>
      <w:r>
        <w:t>pygame.mouse.get_pos</w:t>
      </w:r>
      <w:r w:rsidR="00194F95">
        <w:rPr>
          <w:rFonts w:hint="eastAsia"/>
        </w:rPr>
        <w:t>()</w:t>
      </w:r>
    </w:p>
    <w:p w:rsidR="00F507A2" w:rsidRDefault="00AB3FBF" w:rsidP="000B7AF4">
      <w:pPr>
        <w:pStyle w:val="HY-4-1"/>
        <w:ind w:firstLine="480"/>
      </w:pPr>
      <w:r>
        <w:rPr>
          <w:rFonts w:hint="eastAsia"/>
        </w:rPr>
        <w:t>获得鼠标光标位置</w:t>
      </w:r>
    </w:p>
    <w:p w:rsidR="00F6455E" w:rsidRDefault="00F6455E" w:rsidP="000B7AF4">
      <w:pPr>
        <w:pStyle w:val="HY-4-1"/>
        <w:ind w:firstLine="480"/>
      </w:pPr>
      <w:r w:rsidRPr="00F6455E">
        <w:t>get_pos() -&gt; (x, y)</w:t>
      </w:r>
    </w:p>
    <w:p w:rsidR="00F6455E" w:rsidRDefault="002250C9" w:rsidP="000B7AF4">
      <w:pPr>
        <w:pStyle w:val="HY-4-1"/>
        <w:ind w:firstLine="480"/>
      </w:pPr>
      <w:r>
        <w:rPr>
          <w:rFonts w:hint="eastAsia"/>
        </w:rPr>
        <w:t>返回鼠标相对于显示的左上角的位置，光标位置可以位于显示窗口的外部，但始终被限制在屏幕上</w:t>
      </w:r>
    </w:p>
    <w:p w:rsidR="00F23430" w:rsidRPr="00F507A2" w:rsidRDefault="00F23430" w:rsidP="000B7AF4">
      <w:pPr>
        <w:pStyle w:val="HY-4-1"/>
        <w:ind w:firstLine="480"/>
      </w:pPr>
    </w:p>
    <w:p w:rsidR="00F507A2" w:rsidRDefault="00F507A2" w:rsidP="00F507A2">
      <w:pPr>
        <w:pStyle w:val="HY-4-"/>
      </w:pPr>
      <w:r>
        <w:t>pygame.mouse.get_rel</w:t>
      </w:r>
      <w:r w:rsidR="00194F95">
        <w:rPr>
          <w:rFonts w:hint="eastAsia"/>
        </w:rPr>
        <w:t>()</w:t>
      </w:r>
    </w:p>
    <w:p w:rsidR="00F507A2" w:rsidRDefault="00F23430" w:rsidP="000B7AF4">
      <w:pPr>
        <w:pStyle w:val="HY-4-1"/>
        <w:ind w:firstLine="480"/>
      </w:pPr>
      <w:r>
        <w:rPr>
          <w:rFonts w:hint="eastAsia"/>
        </w:rPr>
        <w:t>获得鼠标的移动量</w:t>
      </w:r>
    </w:p>
    <w:p w:rsidR="00F23430" w:rsidRDefault="00F23430" w:rsidP="000B7AF4">
      <w:pPr>
        <w:pStyle w:val="HY-4-1"/>
        <w:ind w:firstLine="480"/>
      </w:pPr>
      <w:r w:rsidRPr="00F23430">
        <w:t>get_rel() -&gt; (x, y)</w:t>
      </w:r>
    </w:p>
    <w:p w:rsidR="00F23430" w:rsidRPr="00F507A2" w:rsidRDefault="00FD7F07" w:rsidP="000B7AF4">
      <w:pPr>
        <w:pStyle w:val="HY-4-1"/>
        <w:ind w:firstLine="480"/>
      </w:pPr>
      <w:r>
        <w:rPr>
          <w:rFonts w:hint="eastAsia"/>
        </w:rPr>
        <w:lastRenderedPageBreak/>
        <w:t>返回前一次调用该函数至今的(x,y)的移动距离。鼠标的相对运动被限制在屏幕边缘</w:t>
      </w:r>
      <w:r w:rsidR="008D3A7C">
        <w:rPr>
          <w:rFonts w:hint="eastAsia"/>
        </w:rPr>
        <w:t>。</w:t>
      </w:r>
      <w:r w:rsidRPr="00F507A2">
        <w:t xml:space="preserve"> </w:t>
      </w:r>
    </w:p>
    <w:p w:rsidR="00F507A2" w:rsidRDefault="00F507A2" w:rsidP="00F507A2">
      <w:pPr>
        <w:pStyle w:val="HY-4-"/>
      </w:pPr>
      <w:r>
        <w:t>pygame.mouse.set_pos</w:t>
      </w:r>
      <w:r w:rsidR="00194F95">
        <w:rPr>
          <w:rFonts w:hint="eastAsia"/>
        </w:rPr>
        <w:t>()</w:t>
      </w:r>
    </w:p>
    <w:p w:rsidR="00F507A2" w:rsidRDefault="00605431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设置鼠标光标位置</w:t>
      </w:r>
    </w:p>
    <w:p w:rsidR="00605431" w:rsidRDefault="00605431" w:rsidP="000B7AF4">
      <w:pPr>
        <w:pStyle w:val="HY-4-1"/>
        <w:ind w:firstLine="480"/>
        <w:rPr>
          <w:rFonts w:hint="eastAsia"/>
        </w:rPr>
      </w:pPr>
      <w:r w:rsidRPr="00605431">
        <w:t>set_pos([x, y]) -&gt; None</w:t>
      </w:r>
    </w:p>
    <w:p w:rsidR="00605431" w:rsidRPr="00F507A2" w:rsidRDefault="00605431" w:rsidP="000B7AF4">
      <w:pPr>
        <w:pStyle w:val="HY-4-1"/>
        <w:ind w:firstLine="480"/>
      </w:pPr>
      <w:r>
        <w:rPr>
          <w:rFonts w:hint="eastAsia"/>
        </w:rPr>
        <w:t>将当前鼠标位置设置为给定的位置。如果鼠标光标是可见的，它会跳转到新的坐标系。移动鼠标将会生成一个新的pygame.MOUSEMOTION事件</w:t>
      </w:r>
    </w:p>
    <w:p w:rsidR="00F507A2" w:rsidRDefault="00F507A2" w:rsidP="00F507A2">
      <w:pPr>
        <w:pStyle w:val="HY-4-"/>
      </w:pPr>
      <w:r>
        <w:t>pygame.mouse.set_visible</w:t>
      </w:r>
      <w:r w:rsidR="00194F95">
        <w:rPr>
          <w:rFonts w:hint="eastAsia"/>
        </w:rPr>
        <w:t>()</w:t>
      </w:r>
    </w:p>
    <w:p w:rsidR="00F507A2" w:rsidRDefault="00FF4798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隐藏或显示鼠标光标</w:t>
      </w:r>
    </w:p>
    <w:p w:rsidR="00FF4798" w:rsidRDefault="00FF4798" w:rsidP="000B7AF4">
      <w:pPr>
        <w:pStyle w:val="HY-4-1"/>
        <w:ind w:firstLine="480"/>
        <w:rPr>
          <w:rFonts w:hint="eastAsia"/>
        </w:rPr>
      </w:pPr>
      <w:r w:rsidRPr="00FF4798">
        <w:t>set_visible(bool) -&gt; bool</w:t>
      </w:r>
    </w:p>
    <w:p w:rsidR="00FF4798" w:rsidRPr="00F507A2" w:rsidRDefault="002746A3" w:rsidP="000B7AF4">
      <w:pPr>
        <w:pStyle w:val="HY-4-1"/>
        <w:ind w:firstLine="480"/>
      </w:pPr>
      <w:r>
        <w:rPr>
          <w:rFonts w:hint="eastAsia"/>
        </w:rPr>
        <w:t>返回的bool值若为True：显示光标</w:t>
      </w:r>
    </w:p>
    <w:p w:rsidR="00F507A2" w:rsidRDefault="00F507A2" w:rsidP="00F507A2">
      <w:pPr>
        <w:pStyle w:val="HY-4-"/>
      </w:pPr>
      <w:r>
        <w:t>pygame.mouse.get_focused</w:t>
      </w:r>
      <w:r w:rsidR="00194F95">
        <w:rPr>
          <w:rFonts w:hint="eastAsia"/>
        </w:rPr>
        <w:t>()</w:t>
      </w:r>
    </w:p>
    <w:p w:rsidR="00F507A2" w:rsidRDefault="000932AD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检查是否接受鼠标输入</w:t>
      </w:r>
    </w:p>
    <w:p w:rsidR="000932AD" w:rsidRDefault="000932AD" w:rsidP="000B7AF4">
      <w:pPr>
        <w:pStyle w:val="HY-4-1"/>
        <w:ind w:firstLine="480"/>
        <w:rPr>
          <w:rFonts w:hint="eastAsia"/>
        </w:rPr>
      </w:pPr>
      <w:r w:rsidRPr="000932AD">
        <w:t>get_focused() -&gt; bool</w:t>
      </w:r>
    </w:p>
    <w:p w:rsidR="000932AD" w:rsidRDefault="00365FF5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当pygame接受鼠标事件的时候，返回True</w:t>
      </w:r>
      <w:r w:rsidR="009C7695">
        <w:rPr>
          <w:rFonts w:hint="eastAsia"/>
        </w:rPr>
        <w:t>（或</w:t>
      </w:r>
      <w:r w:rsidR="009C7695">
        <w:t>’</w:t>
      </w:r>
      <w:r w:rsidR="009C7695">
        <w:rPr>
          <w:rFonts w:hint="eastAsia"/>
        </w:rPr>
        <w:t>active</w:t>
      </w:r>
      <w:r w:rsidR="009C7695">
        <w:t>’</w:t>
      </w:r>
      <w:r w:rsidR="009C7695">
        <w:rPr>
          <w:rFonts w:hint="eastAsia"/>
        </w:rPr>
        <w:t>,</w:t>
      </w:r>
      <w:r w:rsidR="009C7695">
        <w:t>’</w:t>
      </w:r>
      <w:r w:rsidR="009C7695">
        <w:rPr>
          <w:rFonts w:hint="eastAsia"/>
        </w:rPr>
        <w:t>focus</w:t>
      </w:r>
      <w:r w:rsidR="009C7695">
        <w:t>’</w:t>
      </w:r>
      <w:r w:rsidR="009C7695">
        <w:rPr>
          <w:rFonts w:hint="eastAsia"/>
        </w:rPr>
        <w:t>）</w:t>
      </w:r>
    </w:p>
    <w:p w:rsidR="008A4FD8" w:rsidRDefault="008A4FD8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在窗口工作时，这种方法总是最有效的。相比之下，在全屏模式下，这种方法总是返回True。</w:t>
      </w:r>
    </w:p>
    <w:p w:rsidR="008A4FD8" w:rsidRDefault="005C175E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注：在微软窗口下，有鼠标焦点的窗口就也有键盘焦点；但在X-Windows，一个窗口接收鼠标事件而另一个接收键盘事件</w:t>
      </w:r>
      <w:r w:rsidR="004D337C">
        <w:rPr>
          <w:rFonts w:hint="eastAsia"/>
        </w:rPr>
        <w:t>。</w:t>
      </w:r>
    </w:p>
    <w:p w:rsidR="004D337C" w:rsidRPr="004D337C" w:rsidRDefault="004D337C" w:rsidP="000B7AF4">
      <w:pPr>
        <w:pStyle w:val="HY-4-1"/>
        <w:ind w:firstLine="480"/>
      </w:pPr>
      <w:r>
        <w:rPr>
          <w:rFonts w:hint="eastAsia"/>
        </w:rPr>
        <w:t>pygame.mouse.get_focused()</w:t>
      </w:r>
      <w:r w:rsidR="00E42125">
        <w:rPr>
          <w:rFonts w:hint="eastAsia"/>
        </w:rPr>
        <w:t>表面</w:t>
      </w:r>
      <w:r>
        <w:rPr>
          <w:rFonts w:hint="eastAsia"/>
        </w:rPr>
        <w:t>pygame窗口接收鼠标事件</w:t>
      </w:r>
      <w:r w:rsidR="002525EB">
        <w:rPr>
          <w:rFonts w:hint="eastAsia"/>
        </w:rPr>
        <w:t>。</w:t>
      </w:r>
    </w:p>
    <w:p w:rsidR="00F507A2" w:rsidRDefault="00F507A2" w:rsidP="00F507A2">
      <w:pPr>
        <w:pStyle w:val="HY-4-"/>
      </w:pPr>
      <w:r>
        <w:t>pygame.mouse.set_cursor</w:t>
      </w:r>
      <w:r w:rsidR="00194F95">
        <w:rPr>
          <w:rFonts w:hint="eastAsia"/>
        </w:rPr>
        <w:t>()</w:t>
      </w:r>
    </w:p>
    <w:p w:rsidR="00F507A2" w:rsidRDefault="00E42125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lastRenderedPageBreak/>
        <w:t>设置系统鼠标光标的图像</w:t>
      </w:r>
    </w:p>
    <w:p w:rsidR="00E42125" w:rsidRDefault="00E42125" w:rsidP="000B7AF4">
      <w:pPr>
        <w:pStyle w:val="HY-4-1"/>
        <w:ind w:firstLine="480"/>
        <w:rPr>
          <w:rFonts w:hint="eastAsia"/>
        </w:rPr>
      </w:pPr>
      <w:r w:rsidRPr="00E42125">
        <w:t>set_cursor(size, hotspot, xormasks, andmasks) -&gt; None</w:t>
      </w:r>
    </w:p>
    <w:p w:rsidR="00993B7D" w:rsidRDefault="00993B7D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当鼠标光标是可见的，他将显示给定的黑白位图。</w:t>
      </w:r>
    </w:p>
    <w:p w:rsidR="00E42125" w:rsidRDefault="00993B7D" w:rsidP="002B6DB2">
      <w:pPr>
        <w:pStyle w:val="HY-4-1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size是一个序列（光标的宽度，高度）</w:t>
      </w:r>
    </w:p>
    <w:p w:rsidR="00993B7D" w:rsidRDefault="00993B7D" w:rsidP="002B6DB2">
      <w:pPr>
        <w:pStyle w:val="HY-4-1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hotspot是一个包含光标热点位置的序列</w:t>
      </w:r>
    </w:p>
    <w:p w:rsidR="006378C0" w:rsidRDefault="006378C0" w:rsidP="002B6DB2">
      <w:pPr>
        <w:pStyle w:val="HY-4-1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xormasks是一个包含</w:t>
      </w:r>
      <w:r w:rsidR="00210247">
        <w:rPr>
          <w:rFonts w:hint="eastAsia"/>
        </w:rPr>
        <w:t>光标</w:t>
      </w:r>
      <w:r w:rsidR="00CA5409">
        <w:rPr>
          <w:rFonts w:hint="eastAsia"/>
          <w:noProof/>
        </w:rPr>
        <w:t>异或数据掩码</w:t>
      </w:r>
      <w:r>
        <w:rPr>
          <w:rFonts w:hint="eastAsia"/>
        </w:rPr>
        <w:t>的序列</w:t>
      </w:r>
    </w:p>
    <w:p w:rsidR="00210247" w:rsidRDefault="00210247" w:rsidP="002B6DB2">
      <w:pPr>
        <w:pStyle w:val="HY-4-1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andmasks是一个包含光标</w:t>
      </w:r>
      <w:r w:rsidR="00CA5409">
        <w:rPr>
          <w:rFonts w:hint="eastAsia"/>
        </w:rPr>
        <w:t>位掩码数据的序列</w:t>
      </w:r>
    </w:p>
    <w:p w:rsidR="00C52F94" w:rsidRPr="00C52F94" w:rsidRDefault="00C52F94" w:rsidP="00C52F94">
      <w:pPr>
        <w:pStyle w:val="HY-4-1"/>
        <w:ind w:firstLine="480"/>
      </w:pPr>
      <w:r>
        <w:rPr>
          <w:rFonts w:hint="eastAsia"/>
        </w:rPr>
        <w:t>宽度必须是8的倍数，掩码阵列的大小必须</w:t>
      </w:r>
      <w:r w:rsidR="002047B4">
        <w:rPr>
          <w:rFonts w:hint="eastAsia"/>
        </w:rPr>
        <w:t>按照</w:t>
      </w:r>
      <w:r>
        <w:rPr>
          <w:rFonts w:hint="eastAsia"/>
        </w:rPr>
        <w:t>给定的宽高</w:t>
      </w:r>
      <w:r w:rsidR="00846AAD">
        <w:rPr>
          <w:rFonts w:hint="eastAsia"/>
        </w:rPr>
        <w:t>，否则将引发异常。</w:t>
      </w:r>
    </w:p>
    <w:p w:rsidR="00F6280C" w:rsidRDefault="00F507A2" w:rsidP="00F507A2">
      <w:pPr>
        <w:pStyle w:val="HY-4-"/>
      </w:pPr>
      <w:r>
        <w:t>pygame.mouse.get_cursor</w:t>
      </w:r>
      <w:r w:rsidR="00194F95">
        <w:rPr>
          <w:rFonts w:hint="eastAsia"/>
        </w:rPr>
        <w:t>()</w:t>
      </w:r>
    </w:p>
    <w:p w:rsidR="00F507A2" w:rsidRDefault="00101D9F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获取系统鼠标光标的图像</w:t>
      </w:r>
    </w:p>
    <w:p w:rsidR="00101D9F" w:rsidRDefault="00101D9F" w:rsidP="000B7AF4">
      <w:pPr>
        <w:pStyle w:val="HY-4-1"/>
        <w:ind w:firstLine="480"/>
        <w:rPr>
          <w:rFonts w:hint="eastAsia"/>
        </w:rPr>
      </w:pPr>
      <w:r w:rsidRPr="00101D9F">
        <w:t>get_cursor() -&gt; (size, hotspot, xormasks, andmasks)</w:t>
      </w:r>
    </w:p>
    <w:p w:rsidR="00A90DDF" w:rsidRPr="00101D9F" w:rsidRDefault="00A90DDF" w:rsidP="000B7AF4">
      <w:pPr>
        <w:pStyle w:val="HY-4-1"/>
        <w:ind w:firstLine="480"/>
      </w:pPr>
      <w:r>
        <w:rPr>
          <w:rFonts w:hint="eastAsia"/>
        </w:rPr>
        <w:t>参数含义同pygame.mouse.</w:t>
      </w:r>
      <w:r w:rsidRPr="00A90DDF">
        <w:t xml:space="preserve"> </w:t>
      </w:r>
      <w:r w:rsidRPr="00E42125">
        <w:t>set_cursor</w:t>
      </w:r>
      <w:r>
        <w:rPr>
          <w:rFonts w:hint="eastAsia"/>
        </w:rPr>
        <w:t>()</w:t>
      </w:r>
    </w:p>
    <w:p w:rsidR="00533685" w:rsidRPr="00533685" w:rsidRDefault="00863BAB" w:rsidP="00F6280C">
      <w:pPr>
        <w:pStyle w:val="HY-4"/>
      </w:pPr>
      <w:r>
        <w:rPr>
          <w:rFonts w:hint="eastAsia"/>
        </w:rPr>
        <w:t>p</w:t>
      </w:r>
      <w:r w:rsidR="00F6280C">
        <w:rPr>
          <w:rFonts w:hint="eastAsia"/>
        </w:rPr>
        <w:t>ygame.event</w:t>
      </w:r>
    </w:p>
    <w:p w:rsidR="00CC2C74" w:rsidRDefault="00CC2C74" w:rsidP="00CC2C74">
      <w:pPr>
        <w:pStyle w:val="HY-4-"/>
        <w:rPr>
          <w:rFonts w:hint="eastAsia"/>
        </w:rPr>
      </w:pPr>
      <w:r>
        <w:t>pygame.event.pump</w:t>
      </w:r>
      <w:r w:rsidR="005367DE">
        <w:rPr>
          <w:rFonts w:hint="eastAsia"/>
        </w:rPr>
        <w:t>()</w:t>
      </w:r>
    </w:p>
    <w:p w:rsidR="00CC2C74" w:rsidRDefault="00362BBA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内部处理pygame事件</w:t>
      </w:r>
      <w:r w:rsidR="004C2D36">
        <w:rPr>
          <w:rFonts w:hint="eastAsia"/>
        </w:rPr>
        <w:t>的操作</w:t>
      </w:r>
    </w:p>
    <w:p w:rsidR="00383195" w:rsidRDefault="00AD147F" w:rsidP="00CC2C74">
      <w:pPr>
        <w:pStyle w:val="HY-4-1"/>
        <w:ind w:firstLine="480"/>
        <w:rPr>
          <w:rFonts w:hint="eastAsia"/>
        </w:rPr>
      </w:pPr>
      <w:r w:rsidRPr="00AD147F">
        <w:t>pump() -&gt; None</w:t>
      </w:r>
    </w:p>
    <w:p w:rsidR="00AD147F" w:rsidRDefault="00217892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对于</w:t>
      </w:r>
      <w:r w:rsidR="00784771">
        <w:rPr>
          <w:rFonts w:hint="eastAsia"/>
        </w:rPr>
        <w:t>你</w:t>
      </w:r>
      <w:r>
        <w:rPr>
          <w:rFonts w:hint="eastAsia"/>
        </w:rPr>
        <w:t>游戏的每个框架，</w:t>
      </w:r>
      <w:r w:rsidR="00784771">
        <w:rPr>
          <w:rFonts w:hint="eastAsia"/>
        </w:rPr>
        <w:t>你需要对事件队列进行某种形式的调用。这确保你的程序可以与其他操作系统的交互。</w:t>
      </w:r>
      <w:r w:rsidR="004C78E3">
        <w:rPr>
          <w:rFonts w:hint="eastAsia"/>
        </w:rPr>
        <w:t>如果你不在游戏中使用其他事件函数</w:t>
      </w:r>
      <w:r w:rsidR="00003589">
        <w:rPr>
          <w:rFonts w:hint="eastAsia"/>
        </w:rPr>
        <w:t>，你需要调用pygame.event.pump()</w:t>
      </w:r>
      <w:r w:rsidR="000B0DE3">
        <w:rPr>
          <w:rFonts w:hint="eastAsia"/>
        </w:rPr>
        <w:t>来让pygame处理内部操作。</w:t>
      </w:r>
    </w:p>
    <w:p w:rsidR="000B0DE3" w:rsidRDefault="000B0DE3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如果你的程序</w:t>
      </w:r>
      <w:r w:rsidR="004E50E7">
        <w:rPr>
          <w:rFonts w:hint="eastAsia"/>
        </w:rPr>
        <w:t>是</w:t>
      </w:r>
      <w:r w:rsidR="002D7C6F">
        <w:rPr>
          <w:rFonts w:hint="eastAsia"/>
        </w:rPr>
        <w:t>通过其他pygame.event模块持续</w:t>
      </w:r>
      <w:r w:rsidR="004E50E7">
        <w:rPr>
          <w:rFonts w:hint="eastAsia"/>
        </w:rPr>
        <w:t>处理队列中的事件</w:t>
      </w:r>
      <w:r w:rsidR="002B54A9">
        <w:rPr>
          <w:rFonts w:hint="eastAsia"/>
        </w:rPr>
        <w:t>来与</w:t>
      </w:r>
      <w:r w:rsidR="002B54A9">
        <w:rPr>
          <w:rFonts w:hint="eastAsia"/>
        </w:rPr>
        <w:lastRenderedPageBreak/>
        <w:t>事件和队列里的函数进行交互</w:t>
      </w:r>
      <w:r w:rsidR="00942317">
        <w:rPr>
          <w:rFonts w:hint="eastAsia"/>
        </w:rPr>
        <w:t>，那么这个函数就不是必须的。</w:t>
      </w:r>
    </w:p>
    <w:p w:rsidR="00F80921" w:rsidRPr="000B0DE3" w:rsidRDefault="00F80921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在事件队列中有必须要分配的重要事件</w:t>
      </w:r>
      <w:r w:rsidR="00DA2FD2">
        <w:rPr>
          <w:rFonts w:hint="eastAsia"/>
        </w:rPr>
        <w:t>。主窗口也许要重新绘制或响应系统</w:t>
      </w:r>
      <w:r w:rsidR="003214A7">
        <w:rPr>
          <w:rFonts w:hint="eastAsia"/>
        </w:rPr>
        <w:t>。如果你调用事件队列太久以至于失败的话，系统可能会决定</w:t>
      </w:r>
      <w:r w:rsidR="00C2468A">
        <w:rPr>
          <w:rFonts w:hint="eastAsia"/>
        </w:rPr>
        <w:t>你的程序已经被锁定。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pygame.event.get</w:t>
      </w:r>
      <w:r w:rsidR="005367DE">
        <w:rPr>
          <w:rFonts w:hint="eastAsia"/>
        </w:rPr>
        <w:t>()</w:t>
      </w:r>
    </w:p>
    <w:p w:rsidR="00CC2C74" w:rsidRDefault="007749AB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从队列中获取事件</w:t>
      </w:r>
    </w:p>
    <w:p w:rsidR="007749AB" w:rsidRDefault="007749AB" w:rsidP="00CC2C74">
      <w:pPr>
        <w:pStyle w:val="HY-4-1"/>
        <w:ind w:firstLine="480"/>
        <w:rPr>
          <w:rFonts w:hint="eastAsia"/>
        </w:rPr>
      </w:pPr>
      <w:r w:rsidRPr="007749AB">
        <w:t>get() -&gt; Eventlist</w:t>
      </w:r>
    </w:p>
    <w:p w:rsidR="007749AB" w:rsidRDefault="007749AB" w:rsidP="007749AB">
      <w:pPr>
        <w:pStyle w:val="HY-4-1"/>
        <w:ind w:firstLine="480"/>
      </w:pPr>
      <w:r>
        <w:t>get(type) -&gt; Eventlist</w:t>
      </w:r>
    </w:p>
    <w:p w:rsidR="00CC2C74" w:rsidRDefault="007749AB" w:rsidP="007749AB">
      <w:pPr>
        <w:pStyle w:val="HY-4-1"/>
        <w:ind w:firstLine="480"/>
        <w:rPr>
          <w:rFonts w:hint="eastAsia"/>
        </w:rPr>
      </w:pPr>
      <w:r>
        <w:t>get(typelist) -&gt; Eventlist</w:t>
      </w:r>
    </w:p>
    <w:p w:rsidR="007749AB" w:rsidRDefault="00442695" w:rsidP="007749AB">
      <w:pPr>
        <w:pStyle w:val="HY-4-1"/>
        <w:ind w:firstLine="480"/>
        <w:rPr>
          <w:rFonts w:hint="eastAsia"/>
        </w:rPr>
      </w:pPr>
      <w:r>
        <w:rPr>
          <w:rFonts w:hint="eastAsia"/>
        </w:rPr>
        <w:t>这将获得所有的</w:t>
      </w:r>
      <w:r w:rsidR="004D466F">
        <w:rPr>
          <w:rFonts w:hint="eastAsia"/>
        </w:rPr>
        <w:t>信息，并从队列中删除它们。</w:t>
      </w:r>
      <w:r w:rsidR="000D7DFC">
        <w:rPr>
          <w:rFonts w:hint="eastAsia"/>
        </w:rPr>
        <w:t>如果给定类型或类型的序列，那么将只会删除这些信息。</w:t>
      </w:r>
    </w:p>
    <w:p w:rsidR="00BC0246" w:rsidRDefault="00BC0246" w:rsidP="007749AB">
      <w:pPr>
        <w:pStyle w:val="HY-4-1"/>
        <w:ind w:firstLine="480"/>
        <w:rPr>
          <w:rFonts w:hint="eastAsia"/>
        </w:rPr>
      </w:pPr>
      <w:r>
        <w:rPr>
          <w:rFonts w:hint="eastAsia"/>
        </w:rPr>
        <w:t>如果你只是从队列中提取特定的事件，队列中最后将会被你不感兴趣的事件填满。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pygame.event.poll</w:t>
      </w:r>
      <w:r w:rsidR="005367DE">
        <w:rPr>
          <w:rFonts w:hint="eastAsia"/>
        </w:rPr>
        <w:t>()</w:t>
      </w:r>
    </w:p>
    <w:p w:rsidR="00CC2C74" w:rsidRDefault="00DC744A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从队列中获取一个单独的时间</w:t>
      </w:r>
    </w:p>
    <w:p w:rsidR="00DC744A" w:rsidRDefault="00993584" w:rsidP="00CC2C74">
      <w:pPr>
        <w:pStyle w:val="HY-4-1"/>
        <w:ind w:firstLine="480"/>
        <w:rPr>
          <w:rFonts w:hint="eastAsia"/>
        </w:rPr>
      </w:pPr>
      <w:r w:rsidRPr="00993584">
        <w:t>poll() -&gt; EventType instance</w:t>
      </w:r>
      <w:r w:rsidR="00F63769">
        <w:rPr>
          <w:rFonts w:hint="eastAsia"/>
        </w:rPr>
        <w:t>（事件类型实例）</w:t>
      </w:r>
    </w:p>
    <w:p w:rsidR="00993584" w:rsidRPr="00DC744A" w:rsidRDefault="0075075E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返回队列中单个事件。如果队列是空的，将</w:t>
      </w:r>
      <w:r w:rsidR="009C2201">
        <w:rPr>
          <w:rFonts w:hint="eastAsia"/>
        </w:rPr>
        <w:t>立即</w:t>
      </w:r>
      <w:r>
        <w:rPr>
          <w:rFonts w:hint="eastAsia"/>
        </w:rPr>
        <w:t>返回pygame.NOEVENT类型的事件</w:t>
      </w:r>
      <w:r w:rsidR="00990D03">
        <w:rPr>
          <w:rFonts w:hint="eastAsia"/>
        </w:rPr>
        <w:t>。返回的事件将从队列中删除。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pygame.event.wait</w:t>
      </w:r>
      <w:r w:rsidR="005367DE">
        <w:rPr>
          <w:rFonts w:hint="eastAsia"/>
        </w:rPr>
        <w:t>()</w:t>
      </w:r>
    </w:p>
    <w:p w:rsidR="00CC2C74" w:rsidRDefault="00031681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从队列中等待一个单独的事件</w:t>
      </w:r>
    </w:p>
    <w:p w:rsidR="00031681" w:rsidRDefault="00031681" w:rsidP="00CC2C74">
      <w:pPr>
        <w:pStyle w:val="HY-4-1"/>
        <w:ind w:firstLine="480"/>
        <w:rPr>
          <w:rFonts w:hint="eastAsia"/>
        </w:rPr>
      </w:pPr>
      <w:r w:rsidRPr="00031681">
        <w:t>wait() -&gt; EventType instance</w:t>
      </w:r>
    </w:p>
    <w:p w:rsidR="00E1724E" w:rsidRPr="00031681" w:rsidRDefault="007C392B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返回队列中的单个事件。如果队列是空的，这个函数将等待直到该事件被创</w:t>
      </w:r>
      <w:r>
        <w:rPr>
          <w:rFonts w:hint="eastAsia"/>
        </w:rPr>
        <w:lastRenderedPageBreak/>
        <w:t>建。</w:t>
      </w:r>
      <w:r w:rsidR="00F30F0A">
        <w:rPr>
          <w:rFonts w:hint="eastAsia"/>
        </w:rPr>
        <w:t>一旦返回该事件，该事件将从队列中删除。</w:t>
      </w:r>
      <w:r w:rsidR="000108DA">
        <w:rPr>
          <w:rFonts w:hint="eastAsia"/>
        </w:rPr>
        <w:t>当程序在等待时，</w:t>
      </w:r>
      <w:r w:rsidR="001E1DAB">
        <w:rPr>
          <w:rFonts w:hint="eastAsia"/>
        </w:rPr>
        <w:t>它将在空闲状态休眠。这对程序是非常重要的</w:t>
      </w:r>
      <w:r w:rsidR="000C5B0B">
        <w:rPr>
          <w:rFonts w:hint="eastAsia"/>
        </w:rPr>
        <w:t>，如果想要和其他应用程序共享系统</w:t>
      </w:r>
      <w:r w:rsidR="002F4C4E">
        <w:rPr>
          <w:rFonts w:hint="eastAsia"/>
        </w:rPr>
        <w:t>的话</w:t>
      </w:r>
      <w:r w:rsidR="001E1DAB">
        <w:rPr>
          <w:rFonts w:hint="eastAsia"/>
        </w:rPr>
        <w:t>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pygame.event.peek</w:t>
      </w:r>
      <w:r w:rsidR="005367DE">
        <w:rPr>
          <w:rFonts w:hint="eastAsia"/>
        </w:rPr>
        <w:t>()</w:t>
      </w:r>
    </w:p>
    <w:p w:rsidR="00CC2C74" w:rsidRDefault="002F05F7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测试事件</w:t>
      </w:r>
      <w:r w:rsidR="00F115BA">
        <w:rPr>
          <w:rFonts w:hint="eastAsia"/>
        </w:rPr>
        <w:t>是否</w:t>
      </w:r>
      <w:r>
        <w:rPr>
          <w:rFonts w:hint="eastAsia"/>
        </w:rPr>
        <w:t>在队列中等待</w:t>
      </w:r>
    </w:p>
    <w:p w:rsidR="002F05F7" w:rsidRDefault="002F05F7" w:rsidP="002F05F7">
      <w:pPr>
        <w:pStyle w:val="HY-4-1"/>
        <w:ind w:firstLine="480"/>
      </w:pPr>
      <w:r>
        <w:t>peek(type) -&gt; bool</w:t>
      </w:r>
    </w:p>
    <w:p w:rsidR="002F05F7" w:rsidRDefault="002F05F7" w:rsidP="002F05F7">
      <w:pPr>
        <w:pStyle w:val="HY-4-1"/>
        <w:ind w:firstLine="480"/>
        <w:rPr>
          <w:rFonts w:hint="eastAsia"/>
        </w:rPr>
      </w:pPr>
      <w:r>
        <w:t>peek(typelist) -&gt; bool</w:t>
      </w:r>
    </w:p>
    <w:p w:rsidR="00FB4811" w:rsidRPr="002F05F7" w:rsidRDefault="00F115BA" w:rsidP="002F05F7">
      <w:pPr>
        <w:pStyle w:val="HY-4-1"/>
        <w:ind w:firstLine="480"/>
        <w:rPr>
          <w:rFonts w:hint="eastAsia"/>
        </w:rPr>
      </w:pPr>
      <w:r>
        <w:rPr>
          <w:rFonts w:hint="eastAsia"/>
        </w:rPr>
        <w:t>如果给定的事件在队列中等待，那么返回True。</w:t>
      </w:r>
      <w:r w:rsidR="00204E6A">
        <w:rPr>
          <w:rFonts w:hint="eastAsia"/>
        </w:rPr>
        <w:t>如果传递的是一个事件序列，那么只要其中有一个在队列中，就会返回True</w:t>
      </w:r>
    </w:p>
    <w:p w:rsidR="00CC2C74" w:rsidRDefault="00CC2C74" w:rsidP="00CC2C74">
      <w:pPr>
        <w:pStyle w:val="HY-4-"/>
        <w:rPr>
          <w:rFonts w:hint="eastAsia"/>
        </w:rPr>
      </w:pPr>
      <w:r>
        <w:t>pygame.event.clear</w:t>
      </w:r>
      <w:r w:rsidR="005367DE">
        <w:rPr>
          <w:rFonts w:hint="eastAsia"/>
        </w:rPr>
        <w:t>()</w:t>
      </w:r>
    </w:p>
    <w:p w:rsidR="00CC2C74" w:rsidRDefault="00204E6A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从队列中删除所有事件</w:t>
      </w:r>
    </w:p>
    <w:p w:rsidR="00E75A0A" w:rsidRDefault="00E75A0A" w:rsidP="00E75A0A">
      <w:pPr>
        <w:pStyle w:val="HY-4-1"/>
        <w:ind w:firstLine="480"/>
      </w:pPr>
      <w:r>
        <w:t>clear() -&gt; None</w:t>
      </w:r>
    </w:p>
    <w:p w:rsidR="00E75A0A" w:rsidRDefault="00E75A0A" w:rsidP="00E75A0A">
      <w:pPr>
        <w:pStyle w:val="HY-4-1"/>
        <w:ind w:firstLine="480"/>
      </w:pPr>
      <w:r>
        <w:t>clear(type) -&gt; None</w:t>
      </w:r>
    </w:p>
    <w:p w:rsidR="00E75A0A" w:rsidRDefault="00E75A0A" w:rsidP="00E75A0A">
      <w:pPr>
        <w:pStyle w:val="HY-4-1"/>
        <w:ind w:firstLine="480"/>
        <w:rPr>
          <w:rFonts w:hint="eastAsia"/>
        </w:rPr>
      </w:pPr>
      <w:r>
        <w:t>clear(typelist) -&gt; None</w:t>
      </w:r>
    </w:p>
    <w:p w:rsidR="002E0255" w:rsidRDefault="002E0255" w:rsidP="00E75A0A">
      <w:pPr>
        <w:pStyle w:val="HY-4-1"/>
        <w:ind w:firstLine="480"/>
        <w:rPr>
          <w:rFonts w:hint="eastAsia"/>
        </w:rPr>
      </w:pPr>
      <w:r>
        <w:rPr>
          <w:rFonts w:hint="eastAsia"/>
        </w:rPr>
        <w:t>除了没有返回值，这与</w:t>
      </w:r>
      <w:r>
        <w:t>pygame.event.get()</w:t>
      </w:r>
      <w:r>
        <w:rPr>
          <w:rFonts w:hint="eastAsia"/>
        </w:rPr>
        <w:t>具有相同效果</w:t>
      </w:r>
      <w:r w:rsidR="00890D9D">
        <w:rPr>
          <w:rFonts w:hint="eastAsia"/>
        </w:rPr>
        <w:t>。当删除一个满了的事件队列时，这个方法更加效率。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pygame.event.event_name</w:t>
      </w:r>
      <w:r w:rsidR="005367DE">
        <w:rPr>
          <w:rFonts w:hint="eastAsia"/>
        </w:rPr>
        <w:t>()</w:t>
      </w:r>
    </w:p>
    <w:p w:rsidR="00CC2C74" w:rsidRDefault="00EE36F9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从事件id获取名字（字符串）</w:t>
      </w:r>
    </w:p>
    <w:p w:rsidR="00016D6E" w:rsidRDefault="00016D6E" w:rsidP="00CC2C74">
      <w:pPr>
        <w:pStyle w:val="HY-4-1"/>
        <w:ind w:firstLine="480"/>
        <w:rPr>
          <w:rFonts w:hint="eastAsia"/>
        </w:rPr>
      </w:pPr>
      <w:r w:rsidRPr="00016D6E">
        <w:t>event_name(type) -&gt; string</w:t>
      </w:r>
    </w:p>
    <w:p w:rsidR="00016D6E" w:rsidRDefault="00C11F51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pygame使用int型的id来代表事件类型。如果你想</w:t>
      </w:r>
      <w:r w:rsidR="00BC395C">
        <w:rPr>
          <w:rFonts w:hint="eastAsia"/>
        </w:rPr>
        <w:t>将这些类型报告给用户，它们应该被转为字符串。这将返回一个事件类型的简单名称。字符串</w:t>
      </w:r>
      <w:r w:rsidR="00E81FF5">
        <w:rPr>
          <w:rFonts w:hint="eastAsia"/>
        </w:rPr>
        <w:t>是</w:t>
      </w:r>
      <w:r w:rsidR="000766C8">
        <w:rPr>
          <w:rFonts w:hint="eastAsia"/>
        </w:rPr>
        <w:t>全</w:t>
      </w:r>
      <w:r w:rsidR="00E81FF5">
        <w:rPr>
          <w:rFonts w:hint="eastAsia"/>
        </w:rPr>
        <w:t>大写形式。</w:t>
      </w:r>
    </w:p>
    <w:p w:rsidR="00CC2C74" w:rsidRDefault="00CC2C74" w:rsidP="00CC2C74">
      <w:pPr>
        <w:pStyle w:val="HY-4-"/>
        <w:rPr>
          <w:rFonts w:hint="eastAsia"/>
        </w:rPr>
      </w:pPr>
      <w:r>
        <w:lastRenderedPageBreak/>
        <w:t>pygame.event.set_blocked</w:t>
      </w:r>
      <w:r w:rsidR="005367DE">
        <w:rPr>
          <w:rFonts w:hint="eastAsia"/>
        </w:rPr>
        <w:t>()</w:t>
      </w:r>
    </w:p>
    <w:p w:rsidR="00CC2C74" w:rsidRDefault="00031AEA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控制哪些事件</w:t>
      </w:r>
      <w:r w:rsidR="00483CD8">
        <w:rPr>
          <w:rFonts w:hint="eastAsia"/>
        </w:rPr>
        <w:t>被允许出现在队列中</w:t>
      </w:r>
    </w:p>
    <w:p w:rsidR="00B5142C" w:rsidRDefault="00B5142C" w:rsidP="00B5142C">
      <w:pPr>
        <w:pStyle w:val="HY-4-1"/>
        <w:ind w:firstLine="480"/>
      </w:pPr>
      <w:r>
        <w:t>set_blocked(type) -&gt; None</w:t>
      </w:r>
    </w:p>
    <w:p w:rsidR="00B5142C" w:rsidRDefault="00B5142C" w:rsidP="00B5142C">
      <w:pPr>
        <w:pStyle w:val="HY-4-1"/>
        <w:ind w:firstLine="480"/>
      </w:pPr>
      <w:r>
        <w:t>set_blocked(typelist) -&gt; None</w:t>
      </w:r>
    </w:p>
    <w:p w:rsidR="00B5142C" w:rsidRDefault="00B5142C" w:rsidP="00B5142C">
      <w:pPr>
        <w:pStyle w:val="HY-4-1"/>
        <w:ind w:firstLine="480"/>
        <w:rPr>
          <w:rFonts w:hint="eastAsia"/>
        </w:rPr>
      </w:pPr>
      <w:r>
        <w:t>set_blocked(None) -&gt; None</w:t>
      </w:r>
    </w:p>
    <w:p w:rsidR="00B5142C" w:rsidRDefault="00B5142C" w:rsidP="00B5142C">
      <w:pPr>
        <w:pStyle w:val="HY-4-1"/>
        <w:ind w:firstLine="480"/>
        <w:rPr>
          <w:rFonts w:hint="eastAsia"/>
        </w:rPr>
      </w:pPr>
      <w:r>
        <w:rPr>
          <w:rFonts w:hint="eastAsia"/>
        </w:rPr>
        <w:t>给定的事件类型</w:t>
      </w:r>
      <w:r w:rsidR="00031AEA">
        <w:rPr>
          <w:rFonts w:hint="eastAsia"/>
        </w:rPr>
        <w:t>是不允许出现在事件序列中的。</w:t>
      </w:r>
      <w:r w:rsidR="00483CD8">
        <w:rPr>
          <w:rFonts w:hint="eastAsia"/>
        </w:rPr>
        <w:t>默认情况下，所有事件都可以被放置在队列中。多次禁用事件类型是安全的。</w:t>
      </w:r>
    </w:p>
    <w:p w:rsidR="001F767B" w:rsidRDefault="001F767B" w:rsidP="00B5142C">
      <w:pPr>
        <w:pStyle w:val="HY-4-1"/>
        <w:ind w:firstLine="480"/>
        <w:rPr>
          <w:rFonts w:hint="eastAsia"/>
        </w:rPr>
      </w:pPr>
      <w:r>
        <w:rPr>
          <w:rFonts w:hint="eastAsia"/>
        </w:rPr>
        <w:t>如果没有传递任何参数，这将有相反的效果：所有的事件类型都被允许放置在队列中</w:t>
      </w:r>
      <w:r w:rsidR="00E6263A">
        <w:rPr>
          <w:rFonts w:hint="eastAsia"/>
        </w:rPr>
        <w:t>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pygame.event.set_allowed</w:t>
      </w:r>
      <w:r w:rsidR="005367DE">
        <w:rPr>
          <w:rFonts w:hint="eastAsia"/>
        </w:rPr>
        <w:t>()</w:t>
      </w:r>
    </w:p>
    <w:p w:rsidR="00CC2C74" w:rsidRDefault="00470479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控制哪些事件被允许出现在队列中</w:t>
      </w:r>
    </w:p>
    <w:p w:rsidR="004F5D40" w:rsidRDefault="004F5D40" w:rsidP="004F5D40">
      <w:pPr>
        <w:pStyle w:val="HY-4-1"/>
        <w:ind w:firstLine="480"/>
      </w:pPr>
      <w:r>
        <w:t>set_allowed(type) -&gt; None</w:t>
      </w:r>
    </w:p>
    <w:p w:rsidR="004F5D40" w:rsidRDefault="004F5D40" w:rsidP="004F5D40">
      <w:pPr>
        <w:pStyle w:val="HY-4-1"/>
        <w:ind w:firstLine="480"/>
      </w:pPr>
      <w:r>
        <w:t>set_allowed(typelist) -&gt; None</w:t>
      </w:r>
    </w:p>
    <w:p w:rsidR="00470479" w:rsidRDefault="004F5D40" w:rsidP="004F5D40">
      <w:pPr>
        <w:pStyle w:val="HY-4-1"/>
        <w:ind w:firstLine="480"/>
        <w:rPr>
          <w:rFonts w:hint="eastAsia"/>
        </w:rPr>
      </w:pPr>
      <w:r>
        <w:t>set_allowed(None) -&gt; None</w:t>
      </w:r>
    </w:p>
    <w:p w:rsidR="004F5D40" w:rsidRDefault="0067031A" w:rsidP="004F5D40">
      <w:pPr>
        <w:pStyle w:val="HY-4-1"/>
        <w:ind w:firstLine="480"/>
        <w:rPr>
          <w:rFonts w:hint="eastAsia"/>
        </w:rPr>
      </w:pPr>
      <w:r>
        <w:rPr>
          <w:rFonts w:hint="eastAsia"/>
        </w:rPr>
        <w:t>给定的事件类型将被允许在队列中出现。默认情况下，所有事件都可以被放置在队列中。多次允许</w:t>
      </w:r>
      <w:r w:rsidR="00A94027">
        <w:rPr>
          <w:rFonts w:hint="eastAsia"/>
        </w:rPr>
        <w:t>同样的</w:t>
      </w:r>
      <w:r>
        <w:rPr>
          <w:rFonts w:hint="eastAsia"/>
        </w:rPr>
        <w:t>事件类型是安全的。</w:t>
      </w:r>
    </w:p>
    <w:p w:rsidR="00A94027" w:rsidRPr="00A94027" w:rsidRDefault="00A94027" w:rsidP="004F5D40">
      <w:pPr>
        <w:pStyle w:val="HY-4-1"/>
        <w:ind w:firstLine="480"/>
        <w:rPr>
          <w:rFonts w:hint="eastAsia"/>
        </w:rPr>
      </w:pPr>
      <w:r>
        <w:rPr>
          <w:rFonts w:hint="eastAsia"/>
        </w:rPr>
        <w:t>如果没有传递任何参数，则可以将任何事件类型放入队列中。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pygame.event.get_blocked</w:t>
      </w:r>
      <w:r w:rsidR="005367DE">
        <w:rPr>
          <w:rFonts w:hint="eastAsia"/>
        </w:rPr>
        <w:t>()</w:t>
      </w:r>
    </w:p>
    <w:p w:rsidR="00CC2C74" w:rsidRDefault="00F00F56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测试某个类型的事件是否被禁止出现在队列</w:t>
      </w:r>
    </w:p>
    <w:p w:rsidR="00F00F56" w:rsidRDefault="00F00F56" w:rsidP="00CC2C74">
      <w:pPr>
        <w:pStyle w:val="HY-4-1"/>
        <w:ind w:firstLine="480"/>
        <w:rPr>
          <w:rFonts w:hint="eastAsia"/>
        </w:rPr>
      </w:pPr>
      <w:r w:rsidRPr="00F00F56">
        <w:t>get_blocked(type) -&gt; bool</w:t>
      </w:r>
    </w:p>
    <w:p w:rsidR="00F00F56" w:rsidRDefault="00F00F56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如果被禁止，返回True</w:t>
      </w:r>
    </w:p>
    <w:p w:rsidR="00CC2C74" w:rsidRDefault="00CC2C74" w:rsidP="00CC2C74">
      <w:pPr>
        <w:pStyle w:val="HY-4-"/>
        <w:rPr>
          <w:rFonts w:hint="eastAsia"/>
        </w:rPr>
      </w:pPr>
      <w:r>
        <w:lastRenderedPageBreak/>
        <w:t>pygame.event.set_grab</w:t>
      </w:r>
      <w:r w:rsidR="005367DE">
        <w:rPr>
          <w:rFonts w:hint="eastAsia"/>
        </w:rPr>
        <w:t>()</w:t>
      </w:r>
    </w:p>
    <w:p w:rsidR="00CC2C74" w:rsidRDefault="00B30D3A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控制与其他应用程序的输入设备的共享</w:t>
      </w:r>
    </w:p>
    <w:p w:rsidR="00B30D3A" w:rsidRDefault="00B30D3A" w:rsidP="00CC2C74">
      <w:pPr>
        <w:pStyle w:val="HY-4-1"/>
        <w:ind w:firstLine="480"/>
        <w:rPr>
          <w:rFonts w:hint="eastAsia"/>
        </w:rPr>
      </w:pPr>
      <w:r w:rsidRPr="00B30D3A">
        <w:t>set_grab(bool) -&gt; None</w:t>
      </w:r>
    </w:p>
    <w:p w:rsidR="00B30D3A" w:rsidRDefault="00B30D3A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当你的程序运行在一个窗口环境时，</w:t>
      </w:r>
      <w:r w:rsidR="00686DD6">
        <w:rPr>
          <w:rFonts w:hint="eastAsia"/>
        </w:rPr>
        <w:t>它将与其他被标记应用程序共享鼠标键盘。如果你的程序设置这个函数的bool=True，那么将在你的程序里锁定所有的输入。</w:t>
      </w:r>
    </w:p>
    <w:p w:rsidR="00686DD6" w:rsidRPr="00686DD6" w:rsidRDefault="00686DD6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最好不要总是</w:t>
      </w:r>
      <w:r w:rsidR="00E529C8">
        <w:rPr>
          <w:rFonts w:hint="eastAsia"/>
        </w:rPr>
        <w:t>抢霸占</w:t>
      </w:r>
      <w:r w:rsidR="00DE6BD1">
        <w:rPr>
          <w:rFonts w:hint="eastAsia"/>
        </w:rPr>
        <w:t>输入</w:t>
      </w:r>
      <w:r w:rsidR="00DD527E">
        <w:rPr>
          <w:rFonts w:hint="eastAsia"/>
        </w:rPr>
        <w:t>，因为这会妨碍用户在他们的系统上做其他事情。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pygame.event.get_grab</w:t>
      </w:r>
      <w:r w:rsidR="005367DE">
        <w:rPr>
          <w:rFonts w:hint="eastAsia"/>
        </w:rPr>
        <w:t>()</w:t>
      </w:r>
    </w:p>
    <w:p w:rsidR="00CC2C74" w:rsidRDefault="00010138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测试程序是否共享了输入设备</w:t>
      </w:r>
    </w:p>
    <w:p w:rsidR="00010138" w:rsidRDefault="00010138" w:rsidP="00CC2C74">
      <w:pPr>
        <w:pStyle w:val="HY-4-1"/>
        <w:ind w:firstLine="480"/>
        <w:rPr>
          <w:rFonts w:hint="eastAsia"/>
        </w:rPr>
      </w:pPr>
      <w:r w:rsidRPr="00010138">
        <w:t>get_grab() -&gt; bool</w:t>
      </w:r>
    </w:p>
    <w:p w:rsidR="00010138" w:rsidRDefault="00CE1D85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如果输入被这个应用程序霸占了，那么返回True</w:t>
      </w:r>
    </w:p>
    <w:p w:rsidR="00CC2C74" w:rsidRDefault="00CC2C74" w:rsidP="00CC2C74">
      <w:pPr>
        <w:pStyle w:val="HY-4-"/>
        <w:rPr>
          <w:rFonts w:hint="eastAsia"/>
        </w:rPr>
      </w:pPr>
      <w:r>
        <w:t>pygame.event.post</w:t>
      </w:r>
      <w:r w:rsidR="005367DE">
        <w:rPr>
          <w:rFonts w:hint="eastAsia"/>
        </w:rPr>
        <w:t>()</w:t>
      </w:r>
    </w:p>
    <w:p w:rsidR="00CC2C74" w:rsidRDefault="00D02FA8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将一个新的事件放到队列</w:t>
      </w:r>
      <w:r w:rsidR="00ED0DD6">
        <w:rPr>
          <w:rFonts w:hint="eastAsia"/>
        </w:rPr>
        <w:t>的末尾</w:t>
      </w:r>
    </w:p>
    <w:p w:rsidR="00D02FA8" w:rsidRDefault="00D02FA8" w:rsidP="00CC2C74">
      <w:pPr>
        <w:pStyle w:val="HY-4-1"/>
        <w:ind w:firstLine="480"/>
        <w:rPr>
          <w:rFonts w:hint="eastAsia"/>
        </w:rPr>
      </w:pPr>
      <w:r w:rsidRPr="00D02FA8">
        <w:t>post(Event) -&gt; None</w:t>
      </w:r>
    </w:p>
    <w:p w:rsidR="00ED0DD6" w:rsidRPr="00D02FA8" w:rsidRDefault="004D5FBB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这通常被用来防止pygame.USEREVENT事件。虽然任何事件都可以被放置，</w:t>
      </w:r>
      <w:r w:rsidR="00211966">
        <w:rPr>
          <w:rFonts w:hint="eastAsia"/>
        </w:rPr>
        <w:t>但如果使用系统事件类型，需要确保你的程序使用适当值创建了标准属性。</w:t>
      </w:r>
    </w:p>
    <w:p w:rsidR="00CC2C74" w:rsidRDefault="00CC2C74" w:rsidP="00CC2C74">
      <w:pPr>
        <w:pStyle w:val="HY-4-"/>
        <w:rPr>
          <w:rFonts w:hint="eastAsia"/>
        </w:rPr>
      </w:pPr>
      <w:r>
        <w:t>pygame.event.Event</w:t>
      </w:r>
      <w:r w:rsidR="005367DE">
        <w:rPr>
          <w:rFonts w:hint="eastAsia"/>
        </w:rPr>
        <w:t>()</w:t>
      </w:r>
    </w:p>
    <w:p w:rsidR="00CC2C74" w:rsidRDefault="00A479DA" w:rsidP="00CC2C74">
      <w:pPr>
        <w:pStyle w:val="HY-4-1"/>
        <w:ind w:firstLine="480"/>
        <w:rPr>
          <w:rFonts w:hint="eastAsia"/>
        </w:rPr>
      </w:pPr>
      <w:r>
        <w:rPr>
          <w:rFonts w:hint="eastAsia"/>
        </w:rPr>
        <w:t>创建一个新的事件对象</w:t>
      </w:r>
    </w:p>
    <w:p w:rsidR="00A479DA" w:rsidRDefault="00A479DA" w:rsidP="00A479DA">
      <w:pPr>
        <w:pStyle w:val="HY-4-1"/>
        <w:ind w:firstLine="480"/>
      </w:pPr>
      <w:r>
        <w:t>Event(type, dict) -&gt; EventType instance</w:t>
      </w:r>
    </w:p>
    <w:p w:rsidR="00A479DA" w:rsidRDefault="00A479DA" w:rsidP="00A479DA">
      <w:pPr>
        <w:pStyle w:val="HY-4-1"/>
        <w:ind w:firstLine="480"/>
        <w:rPr>
          <w:rFonts w:hint="eastAsia"/>
        </w:rPr>
      </w:pPr>
      <w:r>
        <w:t>Event(type, **attributes) -&gt; EventType instance</w:t>
      </w:r>
    </w:p>
    <w:p w:rsidR="00042F60" w:rsidRDefault="00042F60" w:rsidP="00A479DA">
      <w:pPr>
        <w:pStyle w:val="HY-4-1"/>
        <w:ind w:firstLine="480"/>
        <w:rPr>
          <w:rFonts w:hint="eastAsia"/>
        </w:rPr>
      </w:pPr>
      <w:r>
        <w:rPr>
          <w:rFonts w:hint="eastAsia"/>
        </w:rPr>
        <w:t>使用给定的type来创建一个新的事件</w:t>
      </w:r>
      <w:r w:rsidR="0066289E">
        <w:rPr>
          <w:rFonts w:hint="eastAsia"/>
        </w:rPr>
        <w:t>。创建时附带了给定的属性和值。这</w:t>
      </w:r>
      <w:r w:rsidR="0066289E">
        <w:rPr>
          <w:rFonts w:hint="eastAsia"/>
        </w:rPr>
        <w:lastRenderedPageBreak/>
        <w:t>个属性可以是字典参数的字符串key，也可以</w:t>
      </w:r>
      <w:r w:rsidR="009563FB">
        <w:rPr>
          <w:rFonts w:hint="eastAsia"/>
        </w:rPr>
        <w:t>是</w:t>
      </w:r>
      <w:r w:rsidR="0066289E">
        <w:rPr>
          <w:rFonts w:hint="eastAsia"/>
        </w:rPr>
        <w:t>关键字参数</w:t>
      </w:r>
    </w:p>
    <w:p w:rsidR="00F6280C" w:rsidRDefault="00604DFC" w:rsidP="00CC2C74">
      <w:pPr>
        <w:pStyle w:val="HY-4-"/>
        <w:rPr>
          <w:rFonts w:hint="eastAsia"/>
        </w:rPr>
      </w:pPr>
      <w:r>
        <w:rPr>
          <w:rFonts w:hint="eastAsia"/>
        </w:rPr>
        <w:t xml:space="preserve">class </w:t>
      </w:r>
      <w:r w:rsidR="00CC2C74">
        <w:t>pygame.event.EventType</w:t>
      </w:r>
      <w:r w:rsidR="005367DE">
        <w:rPr>
          <w:rFonts w:hint="eastAsia"/>
        </w:rPr>
        <w:t>()</w:t>
      </w:r>
    </w:p>
    <w:p w:rsidR="00F6280C" w:rsidRDefault="00604DFC" w:rsidP="000B7AF4">
      <w:pPr>
        <w:pStyle w:val="HY-4-1"/>
        <w:ind w:firstLine="480"/>
      </w:pPr>
      <w:r>
        <w:rPr>
          <w:rFonts w:hint="eastAsia"/>
        </w:rPr>
        <w:t>是代表SDL事件的pygame对象</w:t>
      </w:r>
    </w:p>
    <w:p w:rsidR="00604DFC" w:rsidRDefault="00604DFC" w:rsidP="00604DFC">
      <w:pPr>
        <w:pStyle w:val="HY-4-1"/>
        <w:ind w:firstLine="480"/>
      </w:pPr>
      <w:r>
        <w:t>pygame.event.EventType.type</w:t>
      </w:r>
      <w:r>
        <w:tab/>
      </w:r>
      <w:r>
        <w:rPr>
          <w:rFonts w:hint="eastAsia"/>
        </w:rPr>
        <w:t>→</w:t>
      </w:r>
      <w:r>
        <w:tab/>
        <w:t>SDL</w:t>
      </w:r>
      <w:r>
        <w:rPr>
          <w:rFonts w:hint="eastAsia"/>
        </w:rPr>
        <w:t>事件类型的id</w:t>
      </w:r>
    </w:p>
    <w:p w:rsidR="00F6280C" w:rsidRDefault="00604DFC" w:rsidP="00604DFC">
      <w:pPr>
        <w:pStyle w:val="HY-4-1"/>
        <w:ind w:firstLine="480"/>
      </w:pPr>
      <w:r>
        <w:t>pygame.event.EventType.__dict__</w:t>
      </w:r>
      <w:r>
        <w:tab/>
      </w:r>
      <w:r>
        <w:rPr>
          <w:rFonts w:hint="eastAsia"/>
        </w:rPr>
        <w:t>→</w:t>
      </w:r>
      <w:r>
        <w:tab/>
      </w:r>
      <w:r>
        <w:rPr>
          <w:rFonts w:hint="eastAsia"/>
        </w:rPr>
        <w:t>事件对象的属性字典</w:t>
      </w:r>
    </w:p>
    <w:p w:rsidR="00F6280C" w:rsidRDefault="00574E54" w:rsidP="000B7AF4">
      <w:pPr>
        <w:pStyle w:val="HY-4-1"/>
        <w:ind w:firstLine="480"/>
        <w:rPr>
          <w:rFonts w:hint="eastAsia"/>
        </w:rPr>
      </w:pPr>
      <w:r>
        <w:rPr>
          <w:rFonts w:hint="eastAsia"/>
        </w:rPr>
        <w:t>一个表示SDL事件的python对象。用户事件实例是在事件函数调用的时候创建的。这个EventType</w:t>
      </w:r>
      <w:r w:rsidR="00331447">
        <w:rPr>
          <w:rFonts w:hint="eastAsia"/>
        </w:rPr>
        <w:t>不能直接调用。EventType的实例支持属性赋值和删除。</w:t>
      </w:r>
    </w:p>
    <w:p w:rsidR="00331447" w:rsidRPr="00E92F63" w:rsidRDefault="00331447" w:rsidP="000B7AF4">
      <w:pPr>
        <w:pStyle w:val="HY-4-1"/>
        <w:ind w:firstLine="480"/>
        <w:rPr>
          <w:rFonts w:hint="eastAsia"/>
          <w:b/>
        </w:rPr>
      </w:pPr>
      <w:r w:rsidRPr="00E92F63">
        <w:rPr>
          <w:rFonts w:hint="eastAsia"/>
          <w:b/>
        </w:rPr>
        <w:t>type：</w:t>
      </w:r>
    </w:p>
    <w:p w:rsidR="00331447" w:rsidRDefault="006663E1" w:rsidP="006663E1">
      <w:pPr>
        <w:pStyle w:val="HY-4-1"/>
        <w:ind w:firstLine="480"/>
        <w:rPr>
          <w:rFonts w:hint="eastAsia"/>
        </w:rPr>
      </w:pPr>
      <w:r>
        <w:t>SDL</w:t>
      </w:r>
      <w:r>
        <w:rPr>
          <w:rFonts w:hint="eastAsia"/>
        </w:rPr>
        <w:t>事件类型的id</w:t>
      </w:r>
    </w:p>
    <w:p w:rsidR="007D6F34" w:rsidRDefault="007D6F34" w:rsidP="006663E1">
      <w:pPr>
        <w:pStyle w:val="HY-4-1"/>
        <w:ind w:firstLine="480"/>
        <w:rPr>
          <w:rFonts w:hint="eastAsia"/>
        </w:rPr>
      </w:pPr>
      <w:r>
        <w:rPr>
          <w:rFonts w:hint="eastAsia"/>
        </w:rPr>
        <w:t>type→int</w:t>
      </w:r>
    </w:p>
    <w:p w:rsidR="007D6F34" w:rsidRDefault="007D6F34" w:rsidP="006663E1">
      <w:pPr>
        <w:pStyle w:val="HY-4-1"/>
        <w:ind w:firstLine="480"/>
        <w:rPr>
          <w:rFonts w:hint="eastAsia"/>
        </w:rPr>
      </w:pPr>
      <w:r>
        <w:rPr>
          <w:rFonts w:hint="eastAsia"/>
        </w:rPr>
        <w:t>只读。预定义的事件id是QUIT和MOUSEMOTION。举个例子，如果用户创建了事件对象，</w:t>
      </w:r>
      <w:r w:rsidR="0096226D">
        <w:rPr>
          <w:rFonts w:hint="eastAsia"/>
        </w:rPr>
        <w:t>type参数将会被传递给pygame.event.Event()来创建一个新的事件对象。</w:t>
      </w:r>
    </w:p>
    <w:p w:rsidR="004F77F4" w:rsidRPr="004F77F4" w:rsidRDefault="004F77F4" w:rsidP="006663E1">
      <w:pPr>
        <w:pStyle w:val="HY-4-1"/>
        <w:ind w:firstLine="480"/>
        <w:rPr>
          <w:rFonts w:hint="eastAsia"/>
          <w:b/>
        </w:rPr>
      </w:pPr>
      <w:r w:rsidRPr="004F77F4">
        <w:rPr>
          <w:b/>
        </w:rPr>
        <w:t>__dict__</w:t>
      </w:r>
      <w:r>
        <w:rPr>
          <w:rFonts w:hint="eastAsia"/>
          <w:b/>
        </w:rPr>
        <w:t>：</w:t>
      </w:r>
    </w:p>
    <w:p w:rsidR="0096226D" w:rsidRPr="004F77F4" w:rsidRDefault="0096226D" w:rsidP="006663E1">
      <w:pPr>
        <w:pStyle w:val="HY-4-1"/>
        <w:ind w:firstLine="480"/>
        <w:rPr>
          <w:rFonts w:hint="eastAsia"/>
        </w:rPr>
      </w:pPr>
      <w:r w:rsidRPr="004F77F4">
        <w:rPr>
          <w:rFonts w:hint="eastAsia"/>
        </w:rPr>
        <w:t>事件对象的属性字典</w:t>
      </w:r>
    </w:p>
    <w:p w:rsidR="0064755E" w:rsidRDefault="00A50EFC" w:rsidP="006663E1">
      <w:pPr>
        <w:pStyle w:val="HY-4-1"/>
        <w:ind w:firstLine="480"/>
        <w:rPr>
          <w:rFonts w:hint="eastAsia"/>
        </w:rPr>
      </w:pPr>
      <w:r w:rsidRPr="00A50EFC">
        <w:t>__dict__ -&gt; dict</w:t>
      </w:r>
    </w:p>
    <w:p w:rsidR="0064755E" w:rsidRPr="0096226D" w:rsidRDefault="00252CEC" w:rsidP="006663E1">
      <w:pPr>
        <w:pStyle w:val="HY-4-1"/>
        <w:ind w:firstLine="480"/>
      </w:pPr>
      <w:r>
        <w:rPr>
          <w:rFonts w:hint="eastAsia"/>
        </w:rPr>
        <w:t>只读。</w:t>
      </w:r>
      <w:r w:rsidR="00766E67">
        <w:rPr>
          <w:rFonts w:hint="eastAsia"/>
        </w:rPr>
        <w:t>具有特定属性的事件类型</w:t>
      </w:r>
      <w:r w:rsidR="002B2228">
        <w:rPr>
          <w:rFonts w:hint="eastAsia"/>
        </w:rPr>
        <w:t>。</w:t>
      </w:r>
    </w:p>
    <w:sectPr w:rsidR="0064755E" w:rsidRPr="0096226D" w:rsidSect="006B5FA0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FAD" w:rsidRDefault="00C11FAD">
      <w:r>
        <w:separator/>
      </w:r>
    </w:p>
    <w:p w:rsidR="00C11FAD" w:rsidRDefault="00C11FAD"/>
  </w:endnote>
  <w:endnote w:type="continuationSeparator" w:id="1">
    <w:p w:rsidR="00C11FAD" w:rsidRDefault="00C11FAD">
      <w:r>
        <w:continuationSeparator/>
      </w:r>
    </w:p>
    <w:p w:rsidR="00C11FAD" w:rsidRDefault="00C11FA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E2" w:rsidRPr="001F26A2" w:rsidRDefault="00C63663" w:rsidP="00DA3D50">
    <w:pPr>
      <w:pStyle w:val="a4"/>
      <w:ind w:right="360"/>
      <w:rPr>
        <w:color w:val="000000"/>
        <w:sz w:val="20"/>
        <w:szCs w:val="20"/>
      </w:rPr>
    </w:pPr>
    <w:r>
      <w:rPr>
        <w:color w:val="000000"/>
        <w:sz w:val="20"/>
        <w:szCs w:val="20"/>
      </w:rPr>
      <w:pict>
        <v:line id="_x0000_s1027" style="position:absolute;z-index:251657728" from="9pt,7.8pt" to="423pt,7.8pt">
          <v:stroke dashstyle="1 1"/>
        </v:line>
      </w:pict>
    </w:r>
    <w:r w:rsidR="00A91DE2" w:rsidRPr="001F26A2">
      <w:rPr>
        <w:color w:val="000000"/>
        <w:sz w:val="20"/>
        <w:szCs w:val="20"/>
      </w:rPr>
      <w:br/>
    </w:r>
  </w:p>
  <w:p w:rsidR="00A91DE2" w:rsidRPr="001F26A2" w:rsidRDefault="00C63663" w:rsidP="0094557B">
    <w:pPr>
      <w:pStyle w:val="a4"/>
      <w:ind w:right="360"/>
      <w:jc w:val="right"/>
      <w:rPr>
        <w:color w:val="000000"/>
      </w:rPr>
    </w:pP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PAGE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2B2228">
      <w:rPr>
        <w:noProof/>
        <w:color w:val="000000"/>
        <w:kern w:val="0"/>
        <w:sz w:val="16"/>
        <w:szCs w:val="21"/>
      </w:rPr>
      <w:t>8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/ </w:t>
    </w:r>
    <w:r w:rsidRPr="001F26A2">
      <w:rPr>
        <w:color w:val="000000"/>
        <w:kern w:val="0"/>
        <w:sz w:val="16"/>
        <w:szCs w:val="21"/>
      </w:rPr>
      <w:fldChar w:fldCharType="begin"/>
    </w:r>
    <w:r w:rsidR="00A91DE2" w:rsidRPr="001F26A2">
      <w:rPr>
        <w:color w:val="000000"/>
        <w:kern w:val="0"/>
        <w:sz w:val="16"/>
        <w:szCs w:val="21"/>
      </w:rPr>
      <w:instrText xml:space="preserve"> NUMPAGES </w:instrText>
    </w:r>
    <w:r w:rsidRPr="001F26A2">
      <w:rPr>
        <w:color w:val="000000"/>
        <w:kern w:val="0"/>
        <w:sz w:val="16"/>
        <w:szCs w:val="21"/>
      </w:rPr>
      <w:fldChar w:fldCharType="separate"/>
    </w:r>
    <w:r w:rsidR="002B2228">
      <w:rPr>
        <w:noProof/>
        <w:color w:val="000000"/>
        <w:kern w:val="0"/>
        <w:sz w:val="16"/>
        <w:szCs w:val="21"/>
      </w:rPr>
      <w:t>8</w:t>
    </w:r>
    <w:r w:rsidRPr="001F26A2">
      <w:rPr>
        <w:color w:val="000000"/>
        <w:kern w:val="0"/>
        <w:sz w:val="16"/>
        <w:szCs w:val="21"/>
      </w:rPr>
      <w:fldChar w:fldCharType="end"/>
    </w:r>
    <w:r w:rsidR="00A91DE2" w:rsidRPr="001F26A2">
      <w:rPr>
        <w:rFonts w:hint="eastAsia"/>
        <w:color w:val="000000"/>
        <w:kern w:val="0"/>
        <w:sz w:val="16"/>
        <w:szCs w:val="21"/>
      </w:rPr>
      <w:t xml:space="preserve"> 页</w:t>
    </w:r>
  </w:p>
  <w:p w:rsidR="00A91DE2" w:rsidRDefault="00A91DE2" w:rsidP="00BC64C6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FAD" w:rsidRDefault="00C11FAD">
      <w:r>
        <w:separator/>
      </w:r>
    </w:p>
    <w:p w:rsidR="00C11FAD" w:rsidRDefault="00C11FAD"/>
  </w:footnote>
  <w:footnote w:type="continuationSeparator" w:id="1">
    <w:p w:rsidR="00C11FAD" w:rsidRDefault="00C11FAD">
      <w:r>
        <w:continuationSeparator/>
      </w:r>
    </w:p>
    <w:p w:rsidR="00C11FAD" w:rsidRDefault="00C11FA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50" w:rsidRDefault="00DA3D50" w:rsidP="00DA3D50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D50" w:rsidRDefault="00DA3D50" w:rsidP="00DA3D50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76C740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1A14D5E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BF76C2D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9F76022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CF602D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DCC7E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E4CA48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C90A21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F100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387E9F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105401A"/>
    <w:multiLevelType w:val="hybridMultilevel"/>
    <w:tmpl w:val="B5283254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746302"/>
    <w:multiLevelType w:val="hybridMultilevel"/>
    <w:tmpl w:val="3404CF46"/>
    <w:lvl w:ilvl="0" w:tplc="46C42356">
      <w:start w:val="1"/>
      <w:numFmt w:val="decimal"/>
      <w:lvlText w:val="1.1.%1"/>
      <w:lvlJc w:val="left"/>
      <w:pPr>
        <w:ind w:left="21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2">
    <w:nsid w:val="0A0346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6904E2C"/>
    <w:multiLevelType w:val="multilevel"/>
    <w:tmpl w:val="42701E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AB24B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EDA4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103FC5"/>
    <w:multiLevelType w:val="multilevel"/>
    <w:tmpl w:val="555873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7C56DB6"/>
    <w:multiLevelType w:val="hybridMultilevel"/>
    <w:tmpl w:val="66B831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06014BA"/>
    <w:multiLevelType w:val="multilevel"/>
    <w:tmpl w:val="2CA636DC"/>
    <w:lvl w:ilvl="0">
      <w:start w:val="1"/>
      <w:numFmt w:val="decimal"/>
      <w:pStyle w:val="HY-3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HY-4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HY-4-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HY-5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>
    <w:nsid w:val="3C1E0A60"/>
    <w:multiLevelType w:val="multilevel"/>
    <w:tmpl w:val="00E22DE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46E7D72"/>
    <w:multiLevelType w:val="hybridMultilevel"/>
    <w:tmpl w:val="C79EB056"/>
    <w:lvl w:ilvl="0" w:tplc="46C42356">
      <w:start w:val="1"/>
      <w:numFmt w:val="decimal"/>
      <w:lvlText w:val="1.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CE46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FC3261F"/>
    <w:multiLevelType w:val="hybridMultilevel"/>
    <w:tmpl w:val="6F245B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66273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6B60EC9"/>
    <w:multiLevelType w:val="multilevel"/>
    <w:tmpl w:val="DF1600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>
    <w:nsid w:val="6A7B3B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C497832"/>
    <w:multiLevelType w:val="multilevel"/>
    <w:tmpl w:val="97BEDCF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F8221B4"/>
    <w:multiLevelType w:val="hybridMultilevel"/>
    <w:tmpl w:val="433A9BF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700D62F6"/>
    <w:multiLevelType w:val="hybridMultilevel"/>
    <w:tmpl w:val="F7563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0622E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8F22BBF"/>
    <w:multiLevelType w:val="multilevel"/>
    <w:tmpl w:val="364C81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7B2E5BE6"/>
    <w:multiLevelType w:val="hybridMultilevel"/>
    <w:tmpl w:val="B758242E"/>
    <w:lvl w:ilvl="0" w:tplc="46C42356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4"/>
  </w:num>
  <w:num w:numId="3">
    <w:abstractNumId w:val="13"/>
  </w:num>
  <w:num w:numId="4">
    <w:abstractNumId w:val="24"/>
  </w:num>
  <w:num w:numId="5">
    <w:abstractNumId w:val="16"/>
  </w:num>
  <w:num w:numId="6">
    <w:abstractNumId w:val="13"/>
  </w:num>
  <w:num w:numId="7">
    <w:abstractNumId w:val="16"/>
  </w:num>
  <w:num w:numId="8">
    <w:abstractNumId w:val="2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0"/>
  </w:num>
  <w:num w:numId="24">
    <w:abstractNumId w:val="19"/>
  </w:num>
  <w:num w:numId="25">
    <w:abstractNumId w:val="18"/>
  </w:num>
  <w:num w:numId="26">
    <w:abstractNumId w:val="26"/>
  </w:num>
  <w:num w:numId="27">
    <w:abstractNumId w:val="28"/>
  </w:num>
  <w:num w:numId="28">
    <w:abstractNumId w:val="22"/>
  </w:num>
  <w:num w:numId="29">
    <w:abstractNumId w:val="23"/>
  </w:num>
  <w:num w:numId="30">
    <w:abstractNumId w:val="15"/>
  </w:num>
  <w:num w:numId="31">
    <w:abstractNumId w:val="21"/>
  </w:num>
  <w:num w:numId="32">
    <w:abstractNumId w:val="29"/>
  </w:num>
  <w:num w:numId="33">
    <w:abstractNumId w:val="25"/>
  </w:num>
  <w:num w:numId="34">
    <w:abstractNumId w:val="31"/>
  </w:num>
  <w:num w:numId="35">
    <w:abstractNumId w:val="11"/>
  </w:num>
  <w:num w:numId="36">
    <w:abstractNumId w:val="10"/>
  </w:num>
  <w:num w:numId="37">
    <w:abstractNumId w:val="12"/>
  </w:num>
  <w:num w:numId="38">
    <w:abstractNumId w:val="14"/>
  </w:num>
  <w:num w:numId="39">
    <w:abstractNumId w:val="20"/>
  </w:num>
  <w:num w:numId="40">
    <w:abstractNumId w:val="17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>
      <o:colormenu v:ext="edit" fill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73EE"/>
    <w:rsid w:val="0000234F"/>
    <w:rsid w:val="000023E7"/>
    <w:rsid w:val="00003589"/>
    <w:rsid w:val="0000675E"/>
    <w:rsid w:val="000075DC"/>
    <w:rsid w:val="00010138"/>
    <w:rsid w:val="00010342"/>
    <w:rsid w:val="000108DA"/>
    <w:rsid w:val="00010F18"/>
    <w:rsid w:val="00016D6E"/>
    <w:rsid w:val="000171A9"/>
    <w:rsid w:val="00021591"/>
    <w:rsid w:val="000215A5"/>
    <w:rsid w:val="00023F4F"/>
    <w:rsid w:val="000254D1"/>
    <w:rsid w:val="00030524"/>
    <w:rsid w:val="00031681"/>
    <w:rsid w:val="00031AEA"/>
    <w:rsid w:val="00041885"/>
    <w:rsid w:val="00042F60"/>
    <w:rsid w:val="000455E8"/>
    <w:rsid w:val="000537BD"/>
    <w:rsid w:val="000659D2"/>
    <w:rsid w:val="000660B2"/>
    <w:rsid w:val="00070320"/>
    <w:rsid w:val="000766C8"/>
    <w:rsid w:val="0008711C"/>
    <w:rsid w:val="00087CBB"/>
    <w:rsid w:val="00091EFA"/>
    <w:rsid w:val="000932AD"/>
    <w:rsid w:val="000964E3"/>
    <w:rsid w:val="00097494"/>
    <w:rsid w:val="000A09BB"/>
    <w:rsid w:val="000A2749"/>
    <w:rsid w:val="000B0DE3"/>
    <w:rsid w:val="000B5640"/>
    <w:rsid w:val="000B754B"/>
    <w:rsid w:val="000B7AF4"/>
    <w:rsid w:val="000C482B"/>
    <w:rsid w:val="000C5B0B"/>
    <w:rsid w:val="000C6DB4"/>
    <w:rsid w:val="000D7DFC"/>
    <w:rsid w:val="000E1895"/>
    <w:rsid w:val="000E6D81"/>
    <w:rsid w:val="000F00DD"/>
    <w:rsid w:val="00101D9F"/>
    <w:rsid w:val="00104A26"/>
    <w:rsid w:val="0010551C"/>
    <w:rsid w:val="00112B0D"/>
    <w:rsid w:val="0011402D"/>
    <w:rsid w:val="00125D93"/>
    <w:rsid w:val="001341C2"/>
    <w:rsid w:val="00140D92"/>
    <w:rsid w:val="00142BAA"/>
    <w:rsid w:val="00145309"/>
    <w:rsid w:val="00147204"/>
    <w:rsid w:val="00153029"/>
    <w:rsid w:val="00153874"/>
    <w:rsid w:val="001541F9"/>
    <w:rsid w:val="00154769"/>
    <w:rsid w:val="00155108"/>
    <w:rsid w:val="00161B2C"/>
    <w:rsid w:val="00163381"/>
    <w:rsid w:val="001645E2"/>
    <w:rsid w:val="00166580"/>
    <w:rsid w:val="00172C07"/>
    <w:rsid w:val="00191326"/>
    <w:rsid w:val="00191934"/>
    <w:rsid w:val="00192388"/>
    <w:rsid w:val="00194F95"/>
    <w:rsid w:val="00195F9F"/>
    <w:rsid w:val="001A04C0"/>
    <w:rsid w:val="001A0A31"/>
    <w:rsid w:val="001A4841"/>
    <w:rsid w:val="001B258D"/>
    <w:rsid w:val="001B2867"/>
    <w:rsid w:val="001C093F"/>
    <w:rsid w:val="001C6FCD"/>
    <w:rsid w:val="001D3A38"/>
    <w:rsid w:val="001D3EC0"/>
    <w:rsid w:val="001D4FA5"/>
    <w:rsid w:val="001E0091"/>
    <w:rsid w:val="001E1DAB"/>
    <w:rsid w:val="001E33BA"/>
    <w:rsid w:val="001E3487"/>
    <w:rsid w:val="001E46AA"/>
    <w:rsid w:val="001E7CD3"/>
    <w:rsid w:val="001F26A2"/>
    <w:rsid w:val="001F4892"/>
    <w:rsid w:val="001F5D3C"/>
    <w:rsid w:val="001F6961"/>
    <w:rsid w:val="001F767B"/>
    <w:rsid w:val="001F7680"/>
    <w:rsid w:val="001F7FBA"/>
    <w:rsid w:val="002047B4"/>
    <w:rsid w:val="00204E6A"/>
    <w:rsid w:val="00210247"/>
    <w:rsid w:val="002109AA"/>
    <w:rsid w:val="00211722"/>
    <w:rsid w:val="00211966"/>
    <w:rsid w:val="002136C6"/>
    <w:rsid w:val="00215BFA"/>
    <w:rsid w:val="00217892"/>
    <w:rsid w:val="002250C9"/>
    <w:rsid w:val="002251EA"/>
    <w:rsid w:val="00226C6D"/>
    <w:rsid w:val="00227D1F"/>
    <w:rsid w:val="0023781F"/>
    <w:rsid w:val="00242663"/>
    <w:rsid w:val="00247EBA"/>
    <w:rsid w:val="002525EB"/>
    <w:rsid w:val="00252CEC"/>
    <w:rsid w:val="002558C3"/>
    <w:rsid w:val="002565C6"/>
    <w:rsid w:val="002578FF"/>
    <w:rsid w:val="00267464"/>
    <w:rsid w:val="00267BF9"/>
    <w:rsid w:val="002746A3"/>
    <w:rsid w:val="00274940"/>
    <w:rsid w:val="00275483"/>
    <w:rsid w:val="00282B0B"/>
    <w:rsid w:val="00284B87"/>
    <w:rsid w:val="00291109"/>
    <w:rsid w:val="00297114"/>
    <w:rsid w:val="002A299A"/>
    <w:rsid w:val="002A4761"/>
    <w:rsid w:val="002B2228"/>
    <w:rsid w:val="002B54A9"/>
    <w:rsid w:val="002B6DB2"/>
    <w:rsid w:val="002C5C6B"/>
    <w:rsid w:val="002D3C0E"/>
    <w:rsid w:val="002D3CE3"/>
    <w:rsid w:val="002D476B"/>
    <w:rsid w:val="002D54FF"/>
    <w:rsid w:val="002D7C6F"/>
    <w:rsid w:val="002E0255"/>
    <w:rsid w:val="002E11A1"/>
    <w:rsid w:val="002E591A"/>
    <w:rsid w:val="002E5F93"/>
    <w:rsid w:val="002E6FBF"/>
    <w:rsid w:val="002F05F7"/>
    <w:rsid w:val="002F0F34"/>
    <w:rsid w:val="002F4C4E"/>
    <w:rsid w:val="002F78B9"/>
    <w:rsid w:val="00303438"/>
    <w:rsid w:val="00307150"/>
    <w:rsid w:val="00314EF1"/>
    <w:rsid w:val="003214A7"/>
    <w:rsid w:val="003217BE"/>
    <w:rsid w:val="00331447"/>
    <w:rsid w:val="0033626D"/>
    <w:rsid w:val="00337084"/>
    <w:rsid w:val="00343763"/>
    <w:rsid w:val="003448AF"/>
    <w:rsid w:val="003452AF"/>
    <w:rsid w:val="003543DC"/>
    <w:rsid w:val="003568B2"/>
    <w:rsid w:val="00361FE9"/>
    <w:rsid w:val="00362BBA"/>
    <w:rsid w:val="00363365"/>
    <w:rsid w:val="00363772"/>
    <w:rsid w:val="00364840"/>
    <w:rsid w:val="00365FF5"/>
    <w:rsid w:val="003802DC"/>
    <w:rsid w:val="00380628"/>
    <w:rsid w:val="00380C98"/>
    <w:rsid w:val="00383195"/>
    <w:rsid w:val="00384C75"/>
    <w:rsid w:val="0038792A"/>
    <w:rsid w:val="00390186"/>
    <w:rsid w:val="0039327D"/>
    <w:rsid w:val="003939F8"/>
    <w:rsid w:val="003969FA"/>
    <w:rsid w:val="003B0426"/>
    <w:rsid w:val="003C01EC"/>
    <w:rsid w:val="003C1C71"/>
    <w:rsid w:val="003C1FCF"/>
    <w:rsid w:val="003D1476"/>
    <w:rsid w:val="003D2F76"/>
    <w:rsid w:val="003D627D"/>
    <w:rsid w:val="003D6360"/>
    <w:rsid w:val="003D6501"/>
    <w:rsid w:val="003D665E"/>
    <w:rsid w:val="003D6F6F"/>
    <w:rsid w:val="003D7A1B"/>
    <w:rsid w:val="003E7C19"/>
    <w:rsid w:val="003F2566"/>
    <w:rsid w:val="0040404F"/>
    <w:rsid w:val="0040438C"/>
    <w:rsid w:val="00407155"/>
    <w:rsid w:val="0040799F"/>
    <w:rsid w:val="00411AC8"/>
    <w:rsid w:val="004163B8"/>
    <w:rsid w:val="0042069B"/>
    <w:rsid w:val="004238AD"/>
    <w:rsid w:val="00434BE5"/>
    <w:rsid w:val="004365DF"/>
    <w:rsid w:val="004411F1"/>
    <w:rsid w:val="00442695"/>
    <w:rsid w:val="004559A9"/>
    <w:rsid w:val="00456E9A"/>
    <w:rsid w:val="004579A3"/>
    <w:rsid w:val="004642B7"/>
    <w:rsid w:val="00464702"/>
    <w:rsid w:val="00466703"/>
    <w:rsid w:val="00470479"/>
    <w:rsid w:val="00474DC2"/>
    <w:rsid w:val="00483CD8"/>
    <w:rsid w:val="004874AD"/>
    <w:rsid w:val="00490175"/>
    <w:rsid w:val="00490492"/>
    <w:rsid w:val="004912B0"/>
    <w:rsid w:val="00494D77"/>
    <w:rsid w:val="0049712F"/>
    <w:rsid w:val="004A7DF7"/>
    <w:rsid w:val="004B1F10"/>
    <w:rsid w:val="004B2B7C"/>
    <w:rsid w:val="004C1E4D"/>
    <w:rsid w:val="004C2144"/>
    <w:rsid w:val="004C2D36"/>
    <w:rsid w:val="004C747B"/>
    <w:rsid w:val="004C78E3"/>
    <w:rsid w:val="004D337C"/>
    <w:rsid w:val="004D466F"/>
    <w:rsid w:val="004D4C79"/>
    <w:rsid w:val="004D5D13"/>
    <w:rsid w:val="004D5FBB"/>
    <w:rsid w:val="004E50E7"/>
    <w:rsid w:val="004E6396"/>
    <w:rsid w:val="004E6CE9"/>
    <w:rsid w:val="004F0123"/>
    <w:rsid w:val="004F1BCB"/>
    <w:rsid w:val="004F4897"/>
    <w:rsid w:val="004F5D40"/>
    <w:rsid w:val="004F77F4"/>
    <w:rsid w:val="004F7F0D"/>
    <w:rsid w:val="00501E75"/>
    <w:rsid w:val="00504E70"/>
    <w:rsid w:val="005143C0"/>
    <w:rsid w:val="00516A2E"/>
    <w:rsid w:val="0051796F"/>
    <w:rsid w:val="0052187E"/>
    <w:rsid w:val="00523343"/>
    <w:rsid w:val="00525F7A"/>
    <w:rsid w:val="00527A32"/>
    <w:rsid w:val="00530847"/>
    <w:rsid w:val="00533685"/>
    <w:rsid w:val="005367DE"/>
    <w:rsid w:val="00537CA1"/>
    <w:rsid w:val="0054321F"/>
    <w:rsid w:val="00550C95"/>
    <w:rsid w:val="005578C4"/>
    <w:rsid w:val="005579C0"/>
    <w:rsid w:val="00557B4D"/>
    <w:rsid w:val="00563D6F"/>
    <w:rsid w:val="00565F03"/>
    <w:rsid w:val="00570C1F"/>
    <w:rsid w:val="00572794"/>
    <w:rsid w:val="00574E54"/>
    <w:rsid w:val="00580C7F"/>
    <w:rsid w:val="005823E2"/>
    <w:rsid w:val="00583F8C"/>
    <w:rsid w:val="00590033"/>
    <w:rsid w:val="00590404"/>
    <w:rsid w:val="005904AF"/>
    <w:rsid w:val="00590BF4"/>
    <w:rsid w:val="00594A6C"/>
    <w:rsid w:val="00596072"/>
    <w:rsid w:val="0059733C"/>
    <w:rsid w:val="005A38DD"/>
    <w:rsid w:val="005B1444"/>
    <w:rsid w:val="005C157E"/>
    <w:rsid w:val="005C175E"/>
    <w:rsid w:val="005E0447"/>
    <w:rsid w:val="005E57E7"/>
    <w:rsid w:val="005E7CAB"/>
    <w:rsid w:val="005F0876"/>
    <w:rsid w:val="00604DFC"/>
    <w:rsid w:val="00605431"/>
    <w:rsid w:val="006070E3"/>
    <w:rsid w:val="006076CC"/>
    <w:rsid w:val="0062575E"/>
    <w:rsid w:val="006340FE"/>
    <w:rsid w:val="00635A1B"/>
    <w:rsid w:val="00636AFD"/>
    <w:rsid w:val="006378C0"/>
    <w:rsid w:val="006403EF"/>
    <w:rsid w:val="0064090E"/>
    <w:rsid w:val="0064549B"/>
    <w:rsid w:val="0064755E"/>
    <w:rsid w:val="00651ADC"/>
    <w:rsid w:val="00654852"/>
    <w:rsid w:val="006614C5"/>
    <w:rsid w:val="0066289E"/>
    <w:rsid w:val="00664FE9"/>
    <w:rsid w:val="006663E1"/>
    <w:rsid w:val="0067031A"/>
    <w:rsid w:val="00671DCC"/>
    <w:rsid w:val="0067535B"/>
    <w:rsid w:val="00680536"/>
    <w:rsid w:val="00686DD6"/>
    <w:rsid w:val="00687A20"/>
    <w:rsid w:val="006900F8"/>
    <w:rsid w:val="006920FB"/>
    <w:rsid w:val="00697A7C"/>
    <w:rsid w:val="006A2087"/>
    <w:rsid w:val="006A20DE"/>
    <w:rsid w:val="006A213D"/>
    <w:rsid w:val="006A6B2C"/>
    <w:rsid w:val="006B5FA0"/>
    <w:rsid w:val="006C3C94"/>
    <w:rsid w:val="006C5CDD"/>
    <w:rsid w:val="006D39FD"/>
    <w:rsid w:val="006D5EF3"/>
    <w:rsid w:val="006E4F8F"/>
    <w:rsid w:val="006F49AC"/>
    <w:rsid w:val="00703A39"/>
    <w:rsid w:val="0070494F"/>
    <w:rsid w:val="00707CCA"/>
    <w:rsid w:val="0071276A"/>
    <w:rsid w:val="007130F6"/>
    <w:rsid w:val="0071532F"/>
    <w:rsid w:val="0071590A"/>
    <w:rsid w:val="007206D7"/>
    <w:rsid w:val="00723444"/>
    <w:rsid w:val="007240FF"/>
    <w:rsid w:val="007310C1"/>
    <w:rsid w:val="0074176E"/>
    <w:rsid w:val="0075075E"/>
    <w:rsid w:val="00762AE2"/>
    <w:rsid w:val="00766E67"/>
    <w:rsid w:val="00771BC7"/>
    <w:rsid w:val="00773159"/>
    <w:rsid w:val="007749AB"/>
    <w:rsid w:val="007803A5"/>
    <w:rsid w:val="00784771"/>
    <w:rsid w:val="007A16D4"/>
    <w:rsid w:val="007A47E7"/>
    <w:rsid w:val="007A6CEE"/>
    <w:rsid w:val="007B0B57"/>
    <w:rsid w:val="007B4000"/>
    <w:rsid w:val="007B5A10"/>
    <w:rsid w:val="007B69D4"/>
    <w:rsid w:val="007C0A0D"/>
    <w:rsid w:val="007C392B"/>
    <w:rsid w:val="007C5607"/>
    <w:rsid w:val="007C5C66"/>
    <w:rsid w:val="007D642A"/>
    <w:rsid w:val="007D6F34"/>
    <w:rsid w:val="007E0479"/>
    <w:rsid w:val="007E4ECA"/>
    <w:rsid w:val="007E5DCE"/>
    <w:rsid w:val="007F187D"/>
    <w:rsid w:val="007F2934"/>
    <w:rsid w:val="007F55AE"/>
    <w:rsid w:val="00805631"/>
    <w:rsid w:val="008104D1"/>
    <w:rsid w:val="0081197F"/>
    <w:rsid w:val="008151F0"/>
    <w:rsid w:val="00833343"/>
    <w:rsid w:val="00846AAD"/>
    <w:rsid w:val="0084728F"/>
    <w:rsid w:val="00854B74"/>
    <w:rsid w:val="00855174"/>
    <w:rsid w:val="00856433"/>
    <w:rsid w:val="00860DCB"/>
    <w:rsid w:val="00862390"/>
    <w:rsid w:val="00863BAB"/>
    <w:rsid w:val="0086620A"/>
    <w:rsid w:val="00867E38"/>
    <w:rsid w:val="0087276A"/>
    <w:rsid w:val="00875589"/>
    <w:rsid w:val="00875649"/>
    <w:rsid w:val="00884AE7"/>
    <w:rsid w:val="00890D9D"/>
    <w:rsid w:val="00894487"/>
    <w:rsid w:val="008A22CB"/>
    <w:rsid w:val="008A3BDA"/>
    <w:rsid w:val="008A41FB"/>
    <w:rsid w:val="008A4FD8"/>
    <w:rsid w:val="008B1BCD"/>
    <w:rsid w:val="008B2A81"/>
    <w:rsid w:val="008B6602"/>
    <w:rsid w:val="008C3859"/>
    <w:rsid w:val="008C3C76"/>
    <w:rsid w:val="008C7107"/>
    <w:rsid w:val="008C79C4"/>
    <w:rsid w:val="008D3A7C"/>
    <w:rsid w:val="008D4001"/>
    <w:rsid w:val="008E4414"/>
    <w:rsid w:val="008F5006"/>
    <w:rsid w:val="008F5D67"/>
    <w:rsid w:val="00900165"/>
    <w:rsid w:val="009019A9"/>
    <w:rsid w:val="00903855"/>
    <w:rsid w:val="0090642B"/>
    <w:rsid w:val="0091579C"/>
    <w:rsid w:val="0092220A"/>
    <w:rsid w:val="00925917"/>
    <w:rsid w:val="00926D96"/>
    <w:rsid w:val="0093096B"/>
    <w:rsid w:val="00937193"/>
    <w:rsid w:val="00942317"/>
    <w:rsid w:val="0094319B"/>
    <w:rsid w:val="0094557B"/>
    <w:rsid w:val="009540BF"/>
    <w:rsid w:val="009563FB"/>
    <w:rsid w:val="00957AE3"/>
    <w:rsid w:val="0096226D"/>
    <w:rsid w:val="00963248"/>
    <w:rsid w:val="00964CCB"/>
    <w:rsid w:val="009805DC"/>
    <w:rsid w:val="00985C9D"/>
    <w:rsid w:val="0098705A"/>
    <w:rsid w:val="0098767A"/>
    <w:rsid w:val="00990D03"/>
    <w:rsid w:val="00993584"/>
    <w:rsid w:val="00993B7D"/>
    <w:rsid w:val="0099669C"/>
    <w:rsid w:val="009A4B2C"/>
    <w:rsid w:val="009A7BE6"/>
    <w:rsid w:val="009B19E3"/>
    <w:rsid w:val="009B3D3C"/>
    <w:rsid w:val="009C0483"/>
    <w:rsid w:val="009C2201"/>
    <w:rsid w:val="009C2852"/>
    <w:rsid w:val="009C354A"/>
    <w:rsid w:val="009C4BEF"/>
    <w:rsid w:val="009C523B"/>
    <w:rsid w:val="009C7695"/>
    <w:rsid w:val="009D3978"/>
    <w:rsid w:val="009D7F4A"/>
    <w:rsid w:val="009E2660"/>
    <w:rsid w:val="009E692C"/>
    <w:rsid w:val="009F08E1"/>
    <w:rsid w:val="009F1F94"/>
    <w:rsid w:val="00A00D96"/>
    <w:rsid w:val="00A04936"/>
    <w:rsid w:val="00A224A3"/>
    <w:rsid w:val="00A32579"/>
    <w:rsid w:val="00A35815"/>
    <w:rsid w:val="00A35DDE"/>
    <w:rsid w:val="00A42B8D"/>
    <w:rsid w:val="00A479DA"/>
    <w:rsid w:val="00A47ED6"/>
    <w:rsid w:val="00A50EFC"/>
    <w:rsid w:val="00A52567"/>
    <w:rsid w:val="00A60568"/>
    <w:rsid w:val="00A65EA1"/>
    <w:rsid w:val="00A67AAC"/>
    <w:rsid w:val="00A724F4"/>
    <w:rsid w:val="00A73404"/>
    <w:rsid w:val="00A75E7E"/>
    <w:rsid w:val="00A81BAF"/>
    <w:rsid w:val="00A90CC3"/>
    <w:rsid w:val="00A90DDF"/>
    <w:rsid w:val="00A91DE2"/>
    <w:rsid w:val="00A94027"/>
    <w:rsid w:val="00A94609"/>
    <w:rsid w:val="00AA03BE"/>
    <w:rsid w:val="00AA0436"/>
    <w:rsid w:val="00AA2E11"/>
    <w:rsid w:val="00AB129D"/>
    <w:rsid w:val="00AB2035"/>
    <w:rsid w:val="00AB3D69"/>
    <w:rsid w:val="00AB3FBF"/>
    <w:rsid w:val="00AC00D1"/>
    <w:rsid w:val="00AC3404"/>
    <w:rsid w:val="00AC66C9"/>
    <w:rsid w:val="00AD0ED4"/>
    <w:rsid w:val="00AD1311"/>
    <w:rsid w:val="00AD147F"/>
    <w:rsid w:val="00AE01F9"/>
    <w:rsid w:val="00AE0FBD"/>
    <w:rsid w:val="00AE1F8E"/>
    <w:rsid w:val="00AE218A"/>
    <w:rsid w:val="00AF432B"/>
    <w:rsid w:val="00AF67FB"/>
    <w:rsid w:val="00B01437"/>
    <w:rsid w:val="00B20F13"/>
    <w:rsid w:val="00B228AD"/>
    <w:rsid w:val="00B27D34"/>
    <w:rsid w:val="00B30D3A"/>
    <w:rsid w:val="00B36123"/>
    <w:rsid w:val="00B43EAD"/>
    <w:rsid w:val="00B45E13"/>
    <w:rsid w:val="00B5142C"/>
    <w:rsid w:val="00B54743"/>
    <w:rsid w:val="00B553ED"/>
    <w:rsid w:val="00B55748"/>
    <w:rsid w:val="00B56627"/>
    <w:rsid w:val="00B575BF"/>
    <w:rsid w:val="00B64988"/>
    <w:rsid w:val="00B67744"/>
    <w:rsid w:val="00B73596"/>
    <w:rsid w:val="00B8557E"/>
    <w:rsid w:val="00B91866"/>
    <w:rsid w:val="00B92D66"/>
    <w:rsid w:val="00B938D6"/>
    <w:rsid w:val="00B94E12"/>
    <w:rsid w:val="00BA1D03"/>
    <w:rsid w:val="00BA3954"/>
    <w:rsid w:val="00BB140B"/>
    <w:rsid w:val="00BB3DBC"/>
    <w:rsid w:val="00BC0246"/>
    <w:rsid w:val="00BC16BF"/>
    <w:rsid w:val="00BC24F4"/>
    <w:rsid w:val="00BC395C"/>
    <w:rsid w:val="00BC5F0F"/>
    <w:rsid w:val="00BC64C6"/>
    <w:rsid w:val="00BC7D19"/>
    <w:rsid w:val="00BD00A8"/>
    <w:rsid w:val="00BD4D94"/>
    <w:rsid w:val="00BD648F"/>
    <w:rsid w:val="00BD72A4"/>
    <w:rsid w:val="00BE0B45"/>
    <w:rsid w:val="00BE3D52"/>
    <w:rsid w:val="00BF1803"/>
    <w:rsid w:val="00BF1B37"/>
    <w:rsid w:val="00BF299E"/>
    <w:rsid w:val="00BF425B"/>
    <w:rsid w:val="00BF464A"/>
    <w:rsid w:val="00BF5FC9"/>
    <w:rsid w:val="00C000F9"/>
    <w:rsid w:val="00C11F51"/>
    <w:rsid w:val="00C11FAD"/>
    <w:rsid w:val="00C13A30"/>
    <w:rsid w:val="00C142DA"/>
    <w:rsid w:val="00C239E3"/>
    <w:rsid w:val="00C2468A"/>
    <w:rsid w:val="00C259DB"/>
    <w:rsid w:val="00C31C9E"/>
    <w:rsid w:val="00C347A7"/>
    <w:rsid w:val="00C355C8"/>
    <w:rsid w:val="00C36554"/>
    <w:rsid w:val="00C37115"/>
    <w:rsid w:val="00C501FD"/>
    <w:rsid w:val="00C52ECC"/>
    <w:rsid w:val="00C52F94"/>
    <w:rsid w:val="00C54F27"/>
    <w:rsid w:val="00C56376"/>
    <w:rsid w:val="00C63663"/>
    <w:rsid w:val="00C65DBF"/>
    <w:rsid w:val="00C74862"/>
    <w:rsid w:val="00C81065"/>
    <w:rsid w:val="00C83733"/>
    <w:rsid w:val="00C8467D"/>
    <w:rsid w:val="00C9003F"/>
    <w:rsid w:val="00C90B0A"/>
    <w:rsid w:val="00C9118E"/>
    <w:rsid w:val="00CA3A51"/>
    <w:rsid w:val="00CA5409"/>
    <w:rsid w:val="00CA6419"/>
    <w:rsid w:val="00CB58C8"/>
    <w:rsid w:val="00CB7882"/>
    <w:rsid w:val="00CC1917"/>
    <w:rsid w:val="00CC1976"/>
    <w:rsid w:val="00CC2C74"/>
    <w:rsid w:val="00CC3849"/>
    <w:rsid w:val="00CC39F8"/>
    <w:rsid w:val="00CC42BD"/>
    <w:rsid w:val="00CC509F"/>
    <w:rsid w:val="00CD24AA"/>
    <w:rsid w:val="00CE185A"/>
    <w:rsid w:val="00CE1D85"/>
    <w:rsid w:val="00CF2F92"/>
    <w:rsid w:val="00CF554C"/>
    <w:rsid w:val="00D02FA8"/>
    <w:rsid w:val="00D1177A"/>
    <w:rsid w:val="00D11D29"/>
    <w:rsid w:val="00D15381"/>
    <w:rsid w:val="00D21707"/>
    <w:rsid w:val="00D25E4A"/>
    <w:rsid w:val="00D306BC"/>
    <w:rsid w:val="00D31355"/>
    <w:rsid w:val="00D33BB9"/>
    <w:rsid w:val="00D43ED2"/>
    <w:rsid w:val="00D55DE5"/>
    <w:rsid w:val="00D57679"/>
    <w:rsid w:val="00D73D29"/>
    <w:rsid w:val="00D800FE"/>
    <w:rsid w:val="00D84582"/>
    <w:rsid w:val="00D86937"/>
    <w:rsid w:val="00D95590"/>
    <w:rsid w:val="00D970DC"/>
    <w:rsid w:val="00D97D14"/>
    <w:rsid w:val="00DA2FD2"/>
    <w:rsid w:val="00DA3D50"/>
    <w:rsid w:val="00DC0001"/>
    <w:rsid w:val="00DC0306"/>
    <w:rsid w:val="00DC70CA"/>
    <w:rsid w:val="00DC744A"/>
    <w:rsid w:val="00DD1BCD"/>
    <w:rsid w:val="00DD527E"/>
    <w:rsid w:val="00DD713B"/>
    <w:rsid w:val="00DE35F5"/>
    <w:rsid w:val="00DE6BD1"/>
    <w:rsid w:val="00DE762F"/>
    <w:rsid w:val="00DF36A2"/>
    <w:rsid w:val="00DF4645"/>
    <w:rsid w:val="00E0154A"/>
    <w:rsid w:val="00E0160F"/>
    <w:rsid w:val="00E04B9E"/>
    <w:rsid w:val="00E0761D"/>
    <w:rsid w:val="00E11674"/>
    <w:rsid w:val="00E139B0"/>
    <w:rsid w:val="00E1724E"/>
    <w:rsid w:val="00E2385D"/>
    <w:rsid w:val="00E265A8"/>
    <w:rsid w:val="00E309BC"/>
    <w:rsid w:val="00E34C2F"/>
    <w:rsid w:val="00E40A34"/>
    <w:rsid w:val="00E42125"/>
    <w:rsid w:val="00E529C8"/>
    <w:rsid w:val="00E54EB1"/>
    <w:rsid w:val="00E558A1"/>
    <w:rsid w:val="00E57E3E"/>
    <w:rsid w:val="00E6093A"/>
    <w:rsid w:val="00E60B74"/>
    <w:rsid w:val="00E6263A"/>
    <w:rsid w:val="00E72F3B"/>
    <w:rsid w:val="00E73993"/>
    <w:rsid w:val="00E75775"/>
    <w:rsid w:val="00E75A0A"/>
    <w:rsid w:val="00E77188"/>
    <w:rsid w:val="00E8017E"/>
    <w:rsid w:val="00E81FF5"/>
    <w:rsid w:val="00E83896"/>
    <w:rsid w:val="00E92F63"/>
    <w:rsid w:val="00E9593F"/>
    <w:rsid w:val="00EA4FFB"/>
    <w:rsid w:val="00EA71B7"/>
    <w:rsid w:val="00EC2984"/>
    <w:rsid w:val="00EC73EE"/>
    <w:rsid w:val="00ED0DD6"/>
    <w:rsid w:val="00ED1482"/>
    <w:rsid w:val="00ED3CFF"/>
    <w:rsid w:val="00ED4FF0"/>
    <w:rsid w:val="00ED706B"/>
    <w:rsid w:val="00ED7403"/>
    <w:rsid w:val="00EE36F9"/>
    <w:rsid w:val="00EE4D19"/>
    <w:rsid w:val="00F00A11"/>
    <w:rsid w:val="00F00F56"/>
    <w:rsid w:val="00F03BCE"/>
    <w:rsid w:val="00F1028E"/>
    <w:rsid w:val="00F115BA"/>
    <w:rsid w:val="00F124A4"/>
    <w:rsid w:val="00F20D34"/>
    <w:rsid w:val="00F22932"/>
    <w:rsid w:val="00F22A99"/>
    <w:rsid w:val="00F23430"/>
    <w:rsid w:val="00F23CC2"/>
    <w:rsid w:val="00F24195"/>
    <w:rsid w:val="00F24519"/>
    <w:rsid w:val="00F24DF2"/>
    <w:rsid w:val="00F30F0A"/>
    <w:rsid w:val="00F3167A"/>
    <w:rsid w:val="00F33781"/>
    <w:rsid w:val="00F45FD8"/>
    <w:rsid w:val="00F507A2"/>
    <w:rsid w:val="00F53BBD"/>
    <w:rsid w:val="00F5421D"/>
    <w:rsid w:val="00F61FE0"/>
    <w:rsid w:val="00F6280C"/>
    <w:rsid w:val="00F63769"/>
    <w:rsid w:val="00F6455E"/>
    <w:rsid w:val="00F662D3"/>
    <w:rsid w:val="00F6697D"/>
    <w:rsid w:val="00F80921"/>
    <w:rsid w:val="00F81238"/>
    <w:rsid w:val="00F83C0E"/>
    <w:rsid w:val="00F9366D"/>
    <w:rsid w:val="00F94ABF"/>
    <w:rsid w:val="00F95F5F"/>
    <w:rsid w:val="00FA5142"/>
    <w:rsid w:val="00FB4811"/>
    <w:rsid w:val="00FB48DB"/>
    <w:rsid w:val="00FC2706"/>
    <w:rsid w:val="00FC7A91"/>
    <w:rsid w:val="00FD0FAA"/>
    <w:rsid w:val="00FD109B"/>
    <w:rsid w:val="00FD7F07"/>
    <w:rsid w:val="00FE2717"/>
    <w:rsid w:val="00FE77A5"/>
    <w:rsid w:val="00FF0E60"/>
    <w:rsid w:val="00FF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015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D6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2344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Y-页眉"/>
    <w:basedOn w:val="a"/>
    <w:rsid w:val="00BC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微软雅黑"/>
      <w:sz w:val="18"/>
      <w:szCs w:val="18"/>
    </w:rPr>
  </w:style>
  <w:style w:type="paragraph" w:styleId="a4">
    <w:name w:val="footer"/>
    <w:aliases w:val="HY-页脚"/>
    <w:basedOn w:val="a"/>
    <w:rsid w:val="00490175"/>
    <w:pPr>
      <w:tabs>
        <w:tab w:val="center" w:pos="4153"/>
        <w:tab w:val="right" w:pos="8306"/>
      </w:tabs>
      <w:snapToGrid w:val="0"/>
      <w:jc w:val="left"/>
    </w:pPr>
    <w:rPr>
      <w:rFonts w:ascii="微软雅黑" w:eastAsia="微软雅黑" w:hAnsi="微软雅黑"/>
      <w:sz w:val="18"/>
      <w:szCs w:val="18"/>
    </w:rPr>
  </w:style>
  <w:style w:type="character" w:styleId="a5">
    <w:name w:val="Hyperlink"/>
    <w:aliases w:val="HY-超链接"/>
    <w:basedOn w:val="a0"/>
    <w:rsid w:val="00BC16BF"/>
    <w:rPr>
      <w:rFonts w:eastAsia="微软雅黑"/>
      <w:color w:val="0000FF"/>
      <w:u w:val="single"/>
    </w:rPr>
  </w:style>
  <w:style w:type="character" w:styleId="a6">
    <w:name w:val="page number"/>
    <w:aliases w:val="HY-页码"/>
    <w:basedOn w:val="a0"/>
    <w:rsid w:val="00490175"/>
    <w:rPr>
      <w:rFonts w:ascii="微软雅黑" w:eastAsia="微软雅黑" w:hAnsi="微软雅黑"/>
    </w:rPr>
  </w:style>
  <w:style w:type="paragraph" w:customStyle="1" w:styleId="HY-0">
    <w:name w:val="HY-文章标题0"/>
    <w:basedOn w:val="a"/>
    <w:rsid w:val="003B0426"/>
    <w:pPr>
      <w:jc w:val="center"/>
    </w:pPr>
    <w:rPr>
      <w:rFonts w:ascii="微软雅黑" w:eastAsia="微软雅黑" w:hAnsi="微软雅黑"/>
      <w:b/>
      <w:sz w:val="84"/>
    </w:rPr>
  </w:style>
  <w:style w:type="paragraph" w:customStyle="1" w:styleId="HY-1">
    <w:name w:val="HY-文章标题1"/>
    <w:basedOn w:val="a"/>
    <w:rsid w:val="003B0426"/>
    <w:pPr>
      <w:jc w:val="center"/>
    </w:pPr>
    <w:rPr>
      <w:rFonts w:ascii="微软雅黑" w:eastAsia="微软雅黑" w:hAnsi="微软雅黑"/>
      <w:b/>
      <w:sz w:val="52"/>
    </w:rPr>
  </w:style>
  <w:style w:type="paragraph" w:customStyle="1" w:styleId="HY-52">
    <w:name w:val="样式 HY-文章正文5 + 首行缩进:  2 字符"/>
    <w:basedOn w:val="HY-50"/>
    <w:rsid w:val="00490175"/>
    <w:pPr>
      <w:ind w:firstLine="420"/>
    </w:pPr>
  </w:style>
  <w:style w:type="paragraph" w:customStyle="1" w:styleId="HY-2">
    <w:name w:val="HY-文章标题2"/>
    <w:basedOn w:val="a"/>
    <w:rsid w:val="003B0426"/>
    <w:pPr>
      <w:jc w:val="center"/>
    </w:pPr>
    <w:rPr>
      <w:rFonts w:ascii="微软雅黑" w:eastAsia="微软雅黑" w:hAnsi="微软雅黑"/>
      <w:b/>
      <w:sz w:val="44"/>
    </w:rPr>
  </w:style>
  <w:style w:type="paragraph" w:styleId="10">
    <w:name w:val="toc 1"/>
    <w:basedOn w:val="a"/>
    <w:next w:val="a"/>
    <w:autoRedefine/>
    <w:semiHidden/>
    <w:rsid w:val="00F6697D"/>
  </w:style>
  <w:style w:type="paragraph" w:customStyle="1" w:styleId="HY-40">
    <w:name w:val="HY-文章正文4"/>
    <w:basedOn w:val="a"/>
    <w:rsid w:val="003B0426"/>
    <w:pPr>
      <w:ind w:firstLineChars="200" w:firstLine="200"/>
    </w:pPr>
    <w:rPr>
      <w:rFonts w:ascii="微软雅黑" w:eastAsia="微软雅黑" w:hAnsi="微软雅黑"/>
      <w:sz w:val="28"/>
    </w:rPr>
  </w:style>
  <w:style w:type="paragraph" w:customStyle="1" w:styleId="HY-50">
    <w:name w:val="HY-文章正文5"/>
    <w:basedOn w:val="a"/>
    <w:rsid w:val="00490175"/>
    <w:pPr>
      <w:ind w:firstLineChars="200" w:firstLine="200"/>
    </w:pPr>
    <w:rPr>
      <w:rFonts w:ascii="微软雅黑" w:eastAsia="微软雅黑" w:hAnsi="微软雅黑"/>
    </w:rPr>
  </w:style>
  <w:style w:type="paragraph" w:customStyle="1" w:styleId="HY-51">
    <w:name w:val="HY-文章引用5"/>
    <w:basedOn w:val="a"/>
    <w:rsid w:val="003B0426"/>
    <w:rPr>
      <w:rFonts w:ascii="微软雅黑" w:eastAsia="微软雅黑" w:hAnsi="微软雅黑"/>
      <w:color w:val="0000FF"/>
      <w:szCs w:val="21"/>
    </w:rPr>
  </w:style>
  <w:style w:type="paragraph" w:customStyle="1" w:styleId="HY-4">
    <w:name w:val="HY-文章目录4"/>
    <w:basedOn w:val="a"/>
    <w:autoRedefine/>
    <w:rsid w:val="003B0426"/>
    <w:pPr>
      <w:numPr>
        <w:ilvl w:val="1"/>
        <w:numId w:val="25"/>
      </w:numPr>
      <w:outlineLvl w:val="1"/>
    </w:pPr>
    <w:rPr>
      <w:rFonts w:ascii="微软雅黑" w:eastAsia="微软雅黑" w:hAnsi="微软雅黑"/>
      <w:b/>
      <w:sz w:val="28"/>
    </w:rPr>
  </w:style>
  <w:style w:type="paragraph" w:customStyle="1" w:styleId="HY-4-">
    <w:name w:val="HY-文章目录4-"/>
    <w:basedOn w:val="a"/>
    <w:rsid w:val="003B0426"/>
    <w:pPr>
      <w:numPr>
        <w:ilvl w:val="2"/>
        <w:numId w:val="25"/>
      </w:numPr>
      <w:outlineLvl w:val="2"/>
    </w:pPr>
    <w:rPr>
      <w:rFonts w:ascii="微软雅黑" w:eastAsia="微软雅黑" w:hAnsi="微软雅黑"/>
      <w:b/>
      <w:sz w:val="24"/>
    </w:rPr>
  </w:style>
  <w:style w:type="paragraph" w:customStyle="1" w:styleId="HY-4-0">
    <w:name w:val="HY-文章引用4-"/>
    <w:basedOn w:val="a"/>
    <w:rsid w:val="003B0426"/>
    <w:rPr>
      <w:rFonts w:ascii="微软雅黑" w:eastAsia="微软雅黑" w:hAnsi="微软雅黑"/>
      <w:color w:val="0000FF"/>
      <w:sz w:val="24"/>
    </w:rPr>
  </w:style>
  <w:style w:type="paragraph" w:customStyle="1" w:styleId="HY-4-1">
    <w:name w:val="HY-文章正文4-"/>
    <w:basedOn w:val="a"/>
    <w:rsid w:val="001541F9"/>
    <w:pPr>
      <w:ind w:firstLineChars="200" w:firstLine="200"/>
    </w:pPr>
    <w:rPr>
      <w:rFonts w:ascii="微软雅黑" w:eastAsia="微软雅黑" w:hAnsi="微软雅黑"/>
      <w:sz w:val="24"/>
    </w:rPr>
  </w:style>
  <w:style w:type="paragraph" w:customStyle="1" w:styleId="HY-3">
    <w:name w:val="HY-文章目录3"/>
    <w:basedOn w:val="a"/>
    <w:rsid w:val="003B0426"/>
    <w:pPr>
      <w:numPr>
        <w:numId w:val="25"/>
      </w:numPr>
      <w:outlineLvl w:val="0"/>
    </w:pPr>
    <w:rPr>
      <w:rFonts w:ascii="微软雅黑" w:eastAsia="微软雅黑" w:hAnsi="微软雅黑"/>
      <w:b/>
      <w:sz w:val="32"/>
    </w:rPr>
  </w:style>
  <w:style w:type="paragraph" w:customStyle="1" w:styleId="HY-5-">
    <w:name w:val="HY-文章引用5-"/>
    <w:basedOn w:val="a"/>
    <w:rsid w:val="003B0426"/>
    <w:rPr>
      <w:rFonts w:ascii="微软雅黑" w:eastAsia="微软雅黑" w:hAnsi="微软雅黑"/>
      <w:color w:val="0000FF"/>
      <w:sz w:val="18"/>
      <w:szCs w:val="18"/>
    </w:rPr>
  </w:style>
  <w:style w:type="paragraph" w:customStyle="1" w:styleId="HY-5">
    <w:name w:val="HY-文章目录5"/>
    <w:basedOn w:val="a"/>
    <w:rsid w:val="003B0426"/>
    <w:pPr>
      <w:numPr>
        <w:ilvl w:val="3"/>
        <w:numId w:val="25"/>
      </w:numPr>
      <w:outlineLvl w:val="3"/>
    </w:pPr>
    <w:rPr>
      <w:rFonts w:ascii="微软雅黑" w:eastAsia="微软雅黑" w:hAnsi="微软雅黑"/>
      <w:b/>
    </w:rPr>
  </w:style>
  <w:style w:type="table" w:styleId="a7">
    <w:name w:val="Table Grid"/>
    <w:aliases w:val="HY-表格"/>
    <w:basedOn w:val="a1"/>
    <w:rsid w:val="00BC16BF"/>
    <w:pPr>
      <w:widowControl w:val="0"/>
      <w:jc w:val="both"/>
    </w:pPr>
    <w:rPr>
      <w:rFonts w:eastAsia="微软雅黑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FF9900"/>
      </w:tcPr>
    </w:tblStylePr>
  </w:style>
  <w:style w:type="paragraph" w:styleId="a8">
    <w:name w:val="Document Map"/>
    <w:basedOn w:val="a"/>
    <w:semiHidden/>
    <w:rsid w:val="00411AC8"/>
    <w:pPr>
      <w:shd w:val="clear" w:color="auto" w:fill="000080"/>
    </w:pPr>
  </w:style>
  <w:style w:type="paragraph" w:customStyle="1" w:styleId="HY-41">
    <w:name w:val="HY-文章正文4(粗)"/>
    <w:basedOn w:val="HY-40"/>
    <w:rsid w:val="00A73404"/>
    <w:pPr>
      <w:ind w:firstLine="560"/>
    </w:pPr>
    <w:rPr>
      <w:b/>
      <w:bCs/>
    </w:rPr>
  </w:style>
  <w:style w:type="paragraph" w:customStyle="1" w:styleId="HY-53">
    <w:name w:val="HY-文章正文5(粗)"/>
    <w:basedOn w:val="HY-50"/>
    <w:rsid w:val="00A73404"/>
    <w:pPr>
      <w:ind w:firstLine="420"/>
    </w:pPr>
    <w:rPr>
      <w:b/>
      <w:bCs/>
    </w:rPr>
  </w:style>
  <w:style w:type="paragraph" w:styleId="a9">
    <w:name w:val="List Paragraph"/>
    <w:basedOn w:val="a"/>
    <w:uiPriority w:val="34"/>
    <w:qFormat/>
    <w:rsid w:val="00583F8C"/>
    <w:pPr>
      <w:ind w:firstLineChars="200" w:firstLine="420"/>
    </w:pPr>
  </w:style>
  <w:style w:type="paragraph" w:styleId="aa">
    <w:name w:val="Balloon Text"/>
    <w:basedOn w:val="a"/>
    <w:link w:val="Char"/>
    <w:rsid w:val="00CA5409"/>
    <w:rPr>
      <w:sz w:val="18"/>
      <w:szCs w:val="18"/>
    </w:rPr>
  </w:style>
  <w:style w:type="character" w:customStyle="1" w:styleId="Char">
    <w:name w:val="批注框文本 Char"/>
    <w:basedOn w:val="a0"/>
    <w:link w:val="aa"/>
    <w:rsid w:val="00CA540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9087">
                      <w:marLeft w:val="0"/>
                      <w:marRight w:val="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6890;&#29992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91F78-B761-4D84-83F6-D19E6D4A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通用Word模板.dotx</Template>
  <TotalTime>144</TotalTime>
  <Pages>8</Pages>
  <Words>572</Words>
  <Characters>3264</Characters>
  <Application>Microsoft Office Word</Application>
  <DocSecurity>0</DocSecurity>
  <Lines>27</Lines>
  <Paragraphs>7</Paragraphs>
  <ScaleCrop>false</ScaleCrop>
  <Company>HoYo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浩游网讯通用Word模板</dc:title>
  <dc:creator>test</dc:creator>
  <cp:lastModifiedBy>test</cp:lastModifiedBy>
  <cp:revision>133</cp:revision>
  <cp:lastPrinted>2007-01-23T06:13:00Z</cp:lastPrinted>
  <dcterms:created xsi:type="dcterms:W3CDTF">2015-07-01T14:30:00Z</dcterms:created>
  <dcterms:modified xsi:type="dcterms:W3CDTF">2015-07-01T17:45:00Z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出版商">
    <vt:lpwstr>北京浩游</vt:lpwstr>
  </property>
</Properties>
</file>